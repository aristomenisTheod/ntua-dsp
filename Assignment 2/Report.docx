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hAnsi="Tahoma" w:cs="Tahoma"/>
          <w:color w:val="595959" w:themeColor="text1" w:themeTint="A6"/>
          <w:sz w:val="22"/>
        </w:rPr>
        <w:id w:val="-1290352585"/>
        <w:docPartObj>
          <w:docPartGallery w:val="Cover Pages"/>
          <w:docPartUnique/>
        </w:docPartObj>
      </w:sdtPr>
      <w:sdtEndPr>
        <w:rPr>
          <w:sz w:val="18"/>
        </w:rPr>
      </w:sdtEndPr>
      <w:sdtContent>
        <w:p w14:paraId="38E0AA1F" w14:textId="2D6F2B54" w:rsidR="00EB0540" w:rsidRPr="001C115B" w:rsidRDefault="00643A95">
          <w:pPr>
            <w:pStyle w:val="ab"/>
            <w:rPr>
              <w:rFonts w:ascii="Tahoma" w:hAnsi="Tahoma" w:cs="Tahoma"/>
              <w:sz w:val="22"/>
            </w:rPr>
          </w:pPr>
          <w:r w:rsidRPr="001C115B">
            <w:rPr>
              <w:rFonts w:ascii="Tahoma" w:hAnsi="Tahoma" w:cs="Tahoma"/>
              <w:noProof/>
              <w:sz w:val="18"/>
              <w:lang w:val="en-US" w:eastAsia="en-US"/>
            </w:rPr>
            <mc:AlternateContent>
              <mc:Choice Requires="wps">
                <w:drawing>
                  <wp:anchor distT="0" distB="0" distL="114300" distR="114300" simplePos="0" relativeHeight="251650048" behindDoc="0" locked="0" layoutInCell="1" allowOverlap="0" wp14:anchorId="386B48A3" wp14:editId="3F578BED">
                    <wp:simplePos x="0" y="0"/>
                    <wp:positionH relativeFrom="margin">
                      <wp:align>center</wp:align>
                    </wp:positionH>
                    <wp:positionV relativeFrom="margin">
                      <wp:align>bottom</wp:align>
                    </wp:positionV>
                    <wp:extent cx="3943350" cy="265176"/>
                    <wp:effectExtent l="0" t="0" r="7620" b="0"/>
                    <wp:wrapSquare wrapText="bothSides"/>
                    <wp:docPr id="20" name="Πλαίσιο κειμένου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1E4EC5" w14:textId="77777777" w:rsidR="00EB0540" w:rsidRPr="001A2191" w:rsidRDefault="001A2191">
                                <w:pPr>
                                  <w:pStyle w:val="a6"/>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86B48A3" id="_x0000_t202" coordsize="21600,21600" o:spt="202" path="m,l,21600r21600,l21600,xe">
                    <v:stroke joinstyle="miter"/>
                    <v:path gradientshapeok="t" o:connecttype="rect"/>
                  </v:shapetype>
                  <v:shape id="Πλαίσιο κειμένου 20" o:spid="_x0000_s1026" type="#_x0000_t202" style="position:absolute;margin-left:0;margin-top:0;width:310.5pt;height:20.9pt;z-index:25165004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" o:allowoverlap="f" filled="f" stroked="f" strokeweight=".5pt">
                    <v:textbox style="mso-fit-shape-to-text:t" inset="0,,0">
                      <w:txbxContent>
                        <w:p w14:paraId="2F1E4EC5" w14:textId="77777777" w:rsidR="00EB0540" w:rsidRPr="001A2191" w:rsidRDefault="001A2191">
                          <w:pPr>
                            <w:pStyle w:val="a6"/>
                            <w:rPr>
                              <w:rFonts w:ascii="Tahoma" w:hAnsi="Tahoma" w:cs="Tahoma"/>
                              <w:b/>
                              <w:sz w:val="18"/>
                            </w:rPr>
                          </w:pPr>
                          <w:r>
                            <w:rPr>
                              <w:rFonts w:ascii="Tahoma" w:hAnsi="Tahoma" w:cs="Tahoma"/>
                              <w:b/>
                              <w:sz w:val="18"/>
                              <w:lang w:val="en-US"/>
                            </w:rPr>
                            <w:t>Θεοδωρ</w:t>
                          </w:r>
                          <w:r>
                            <w:rPr>
                              <w:rFonts w:ascii="Tahoma" w:hAnsi="Tahoma" w:cs="Tahoma"/>
                              <w:b/>
                              <w:sz w:val="18"/>
                            </w:rPr>
                            <w:t>ίδης Αριστομένη</w:t>
                          </w:r>
                          <w:r>
                            <w:rPr>
                              <w:rFonts w:ascii="Tahoma" w:hAnsi="Tahoma" w:cs="Tahoma"/>
                              <w:b/>
                              <w:sz w:val="18"/>
                              <w:lang w:val="en-US"/>
                            </w:rPr>
                            <w:t>ς</w:t>
                          </w:r>
                          <w:r w:rsidR="00643A95" w:rsidRPr="001A2191">
                            <w:rPr>
                              <w:rFonts w:ascii="Tahoma" w:hAnsi="Tahoma" w:cs="Tahoma"/>
                              <w:b/>
                              <w:sz w:val="18"/>
                            </w:rPr>
                            <w:t> | </w:t>
                          </w:r>
                          <w:sdt>
                            <w:sdtPr>
                              <w:rPr>
                                <w:rFonts w:ascii="Tahoma" w:hAnsi="Tahoma" w:cs="Tahoma"/>
                                <w:b/>
                                <w:sz w:val="18"/>
                              </w:rPr>
                              <w:alias w:val="Τίτλος μαθήματος"/>
                              <w:tag w:val=""/>
                              <w:id w:val="-728219936"/>
                              <w:placeholder>
                                <w:docPart w:val="21637492ABE44503867EB9078339D2E9"/>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Tahoma" w:hAnsi="Tahoma" w:cs="Tahoma"/>
                                  <w:b/>
                                  <w:sz w:val="18"/>
                                  <w:lang w:val="en-US"/>
                                </w:rPr>
                                <w:t>03115632</w:t>
                              </w:r>
                            </w:sdtContent>
                          </w:sdt>
                          <w:r w:rsidR="00643A95" w:rsidRPr="001A2191">
                            <w:rPr>
                              <w:rFonts w:ascii="Tahoma" w:hAnsi="Tahoma" w:cs="Tahoma"/>
                              <w:b/>
                              <w:sz w:val="18"/>
                            </w:rPr>
                            <w:t> </w:t>
                          </w:r>
                        </w:p>
                      </w:txbxContent>
                    </v:textbox>
                    <w10:wrap type="square" anchorx="margin" anchory="margin"/>
                  </v:shape>
                </w:pict>
              </mc:Fallback>
            </mc:AlternateContent>
          </w:r>
        </w:p>
        <w:p w14:paraId="1DEB3FFB" w14:textId="1CDDFB34" w:rsidR="00840BB9" w:rsidRDefault="001A19B5" w:rsidP="00840BB9">
          <w:pPr>
            <w:rPr>
              <w:rFonts w:ascii="Tahoma" w:hAnsi="Tahoma" w:cs="Tahoma"/>
              <w:sz w:val="18"/>
            </w:rPr>
          </w:pPr>
          <w:r w:rsidRPr="001C115B">
            <w:rPr>
              <w:rFonts w:ascii="Tahoma" w:hAnsi="Tahoma" w:cs="Tahoma"/>
              <w:noProof/>
              <w:sz w:val="18"/>
              <w:lang w:val="en-US" w:eastAsia="en-US"/>
            </w:rPr>
            <w:drawing>
              <wp:anchor distT="0" distB="0" distL="114300" distR="114300" simplePos="0" relativeHeight="251649024" behindDoc="1" locked="0" layoutInCell="1" allowOverlap="0" wp14:anchorId="39F44D56" wp14:editId="1C9FD2F9">
                <wp:simplePos x="0" y="0"/>
                <wp:positionH relativeFrom="margin">
                  <wp:posOffset>840740</wp:posOffset>
                </wp:positionH>
                <wp:positionV relativeFrom="margin">
                  <wp:posOffset>1203960</wp:posOffset>
                </wp:positionV>
                <wp:extent cx="3657600" cy="3603625"/>
                <wp:effectExtent l="266700" t="266700" r="266700" b="282575"/>
                <wp:wrapSquare wrapText="bothSides"/>
                <wp:docPr id="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preferRelativeResize="0">
                          <a:picLocks noChangeAspect="1" noChangeArrowheads="1"/>
                        </pic:cNvPicPr>
                      </pic:nvPicPr>
                      <pic:blipFill>
                        <a:blip r:embed="rId10"/>
                        <a:stretch>
                          <a:fillRect/>
                        </a:stretch>
                      </pic:blipFill>
                      <pic:spPr bwMode="auto">
                        <a:xfrm>
                          <a:off x="0" y="0"/>
                          <a:ext cx="3657600" cy="360362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1A2191" w:rsidRPr="001C115B">
            <w:rPr>
              <w:rFonts w:ascii="Tahoma" w:hAnsi="Tahoma" w:cs="Tahoma"/>
              <w:noProof/>
              <w:sz w:val="18"/>
              <w:lang w:val="en-US" w:eastAsia="en-US"/>
            </w:rPr>
            <mc:AlternateContent>
              <mc:Choice Requires="wps">
                <w:drawing>
                  <wp:anchor distT="0" distB="0" distL="114300" distR="114300" simplePos="0" relativeHeight="251653120" behindDoc="0" locked="0" layoutInCell="1" allowOverlap="0" wp14:anchorId="125E20A1" wp14:editId="3A6D660F">
                    <wp:simplePos x="0" y="0"/>
                    <wp:positionH relativeFrom="margin">
                      <wp:posOffset>127000</wp:posOffset>
                    </wp:positionH>
                    <wp:positionV relativeFrom="margin">
                      <wp:posOffset>8055610</wp:posOffset>
                    </wp:positionV>
                    <wp:extent cx="3943350" cy="264795"/>
                    <wp:effectExtent l="0" t="0" r="0" b="0"/>
                    <wp:wrapSquare wrapText="bothSides"/>
                    <wp:docPr id="1" name="Πλαίσιο κειμένου 1"/>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A2E0F4" w14:textId="2E993092" w:rsidR="001A2191" w:rsidRPr="00FD0ACB" w:rsidRDefault="009E402B" w:rsidP="001A2191">
                                <w:pPr>
                                  <w:pStyle w:val="a6"/>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r w:rsidR="001A2191">
                                  <w:rPr>
                                    <w:rFonts w:ascii="Tahoma" w:hAnsi="Tahoma" w:cs="Tahoma"/>
                                    <w:b/>
                                    <w:sz w:val="18"/>
                                    <w:lang w:val="en-US"/>
                                  </w:rPr>
                                  <w:t>0311</w:t>
                                </w:r>
                                <w:r w:rsidR="00FD0ACB">
                                  <w:rPr>
                                    <w:rFonts w:ascii="Tahoma" w:hAnsi="Tahoma" w:cs="Tahoma"/>
                                    <w:b/>
                                    <w:sz w:val="18"/>
                                  </w:rPr>
                                  <w:t>3182</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25E20A1" id="Πλαίσιο κειμένου 1" o:spid="_x0000_s1027" type="#_x0000_t202" style="position:absolute;margin-left:10pt;margin-top:634.3pt;width:310.5pt;height:20.85pt;z-index:251653120;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" o:allowoverlap="f" filled="f" stroked="f" strokeweight=".5pt">
                    <v:textbox style="mso-fit-shape-to-text:t" inset="0,,0">
                      <w:txbxContent>
                        <w:p w14:paraId="54A2E0F4" w14:textId="2E993092" w:rsidR="001A2191" w:rsidRPr="00FD0ACB" w:rsidRDefault="009E402B" w:rsidP="001A2191">
                          <w:pPr>
                            <w:pStyle w:val="a6"/>
                            <w:rPr>
                              <w:rFonts w:ascii="Tahoma" w:hAnsi="Tahoma" w:cs="Tahoma"/>
                              <w:b/>
                              <w:sz w:val="18"/>
                            </w:rPr>
                          </w:pPr>
                          <w:sdt>
                            <w:sdtPr>
                              <w:rPr>
                                <w:rFonts w:ascii="Tahoma" w:hAnsi="Tahoma" w:cs="Tahoma"/>
                                <w:b/>
                                <w:sz w:val="18"/>
                              </w:rPr>
                              <w:alias w:val="Όνομα"/>
                              <w:tag w:val=""/>
                              <w:id w:val="659126993"/>
                              <w:dataBinding w:prefixMappings="xmlns:ns0='http://purl.org/dc/elements/1.1/' xmlns:ns1='http://schemas.openxmlformats.org/package/2006/metadata/core-properties' " w:xpath="/ns1:coreProperties[1]/ns0:creator[1]" w:storeItemID="{6C3C8BC8-F283-45AE-878A-BAB7291924A1}"/>
                              <w:text/>
                            </w:sdtPr>
                            <w:sdtEndPr/>
                            <w:sdtContent>
                              <w:r w:rsidR="001A2191">
                                <w:rPr>
                                  <w:rFonts w:ascii="Tahoma" w:hAnsi="Tahoma" w:cs="Tahoma"/>
                                  <w:b/>
                                  <w:sz w:val="18"/>
                                </w:rPr>
                                <w:t>Αβδελάς Λεωνίδας</w:t>
                              </w:r>
                            </w:sdtContent>
                          </w:sdt>
                          <w:r w:rsidR="001A2191" w:rsidRPr="001A2191">
                            <w:rPr>
                              <w:rFonts w:ascii="Tahoma" w:hAnsi="Tahoma" w:cs="Tahoma"/>
                              <w:b/>
                              <w:sz w:val="18"/>
                            </w:rPr>
                            <w:t> | </w:t>
                          </w:r>
                          <w:r w:rsidR="001A2191">
                            <w:rPr>
                              <w:rFonts w:ascii="Tahoma" w:hAnsi="Tahoma" w:cs="Tahoma"/>
                              <w:b/>
                              <w:sz w:val="18"/>
                              <w:lang w:val="en-US"/>
                            </w:rPr>
                            <w:t>0311</w:t>
                          </w:r>
                          <w:r w:rsidR="00FD0ACB">
                            <w:rPr>
                              <w:rFonts w:ascii="Tahoma" w:hAnsi="Tahoma" w:cs="Tahoma"/>
                              <w:b/>
                              <w:sz w:val="18"/>
                            </w:rPr>
                            <w:t>3182</w:t>
                          </w:r>
                        </w:p>
                      </w:txbxContent>
                    </v:textbox>
                    <w10:wrap type="square" anchorx="margin" anchory="margin"/>
                  </v:shape>
                </w:pict>
              </mc:Fallback>
            </mc:AlternateContent>
          </w:r>
          <w:r w:rsidR="001A2191" w:rsidRPr="001C115B">
            <w:rPr>
              <w:rFonts w:ascii="Tahoma" w:hAnsi="Tahoma" w:cs="Tahoma"/>
              <w:noProof/>
              <w:sz w:val="18"/>
              <w:lang w:val="en-US" w:eastAsia="en-US"/>
            </w:rPr>
            <mc:AlternateContent>
              <mc:Choice Requires="wps">
                <w:drawing>
                  <wp:anchor distT="0" distB="0" distL="114300" distR="114300" simplePos="0" relativeHeight="251651072" behindDoc="0" locked="0" layoutInCell="1" allowOverlap="0" wp14:anchorId="38491DF4" wp14:editId="11F131DB">
                    <wp:simplePos x="0" y="0"/>
                    <wp:positionH relativeFrom="margin">
                      <wp:posOffset>-380365</wp:posOffset>
                    </wp:positionH>
                    <wp:positionV relativeFrom="margin">
                      <wp:posOffset>6042660</wp:posOffset>
                    </wp:positionV>
                    <wp:extent cx="6278880" cy="1866900"/>
                    <wp:effectExtent l="0" t="0" r="7620" b="0"/>
                    <wp:wrapSquare wrapText="bothSides"/>
                    <wp:docPr id="21" name="Πλαίσιο κειμένου 21"/>
                    <wp:cNvGraphicFramePr/>
                    <a:graphic xmlns:a="http://schemas.openxmlformats.org/drawingml/2006/main">
                      <a:graphicData uri="http://schemas.microsoft.com/office/word/2010/wordprocessingShape">
                        <wps:wsp>
                          <wps:cNvSpPr txBox="1"/>
                          <wps:spPr>
                            <a:xfrm>
                              <a:off x="0" y="0"/>
                              <a:ext cx="6278880" cy="1866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1226F8B5" w:rsidR="00EB0540" w:rsidRDefault="00AE3039" w:rsidP="003811B6">
                                    <w:pPr>
                                      <w:pStyle w:val="a8"/>
                                      <w:rPr>
                                        <w:rFonts w:ascii="Tahoma" w:hAnsi="Tahoma" w:cs="Tahoma"/>
                                        <w:sz w:val="56"/>
                                      </w:rPr>
                                    </w:pPr>
                                    <w:r w:rsidRPr="00AE3039">
                                      <w:rPr>
                                        <w:rFonts w:ascii="Tahoma" w:hAnsi="Tahoma" w:cs="Tahoma"/>
                                        <w:sz w:val="56"/>
                                      </w:rPr>
                                      <w:t>Κωδικοποίηση σημάτων Μουσικής βάσει ψυχοακουστικούµοντέλου (Perceptual Audio Coding)</w:t>
                                    </w:r>
                                  </w:p>
                                </w:sdtContent>
                              </w:sdt>
                              <w:p w14:paraId="20160C02" w14:textId="13DAAF23" w:rsidR="00EB0540" w:rsidRDefault="003811B6">
                                <w:pPr>
                                  <w:pStyle w:val="a9"/>
                                  <w:rPr>
                                    <w:rFonts w:ascii="Tahoma" w:hAnsi="Tahoma" w:cs="Tahoma"/>
                                    <w:sz w:val="24"/>
                                  </w:rPr>
                                </w:pPr>
                                <w:r>
                                  <w:rPr>
                                    <w:rFonts w:ascii="Tahoma" w:hAnsi="Tahoma" w:cs="Tahoma"/>
                                    <w:sz w:val="24"/>
                                  </w:rPr>
                                  <w:t>2</w:t>
                                </w:r>
                                <w:r w:rsidR="001A2191" w:rsidRPr="001A2191">
                                  <w:rPr>
                                    <w:rFonts w:ascii="Tahoma" w:hAnsi="Tahoma" w:cs="Tahoma"/>
                                    <w:sz w:val="24"/>
                                    <w:vertAlign w:val="superscript"/>
                                  </w:rPr>
                                  <w:t>η</w:t>
                                </w:r>
                                <w:r w:rsidR="001A2191" w:rsidRPr="001A2191">
                                  <w:rPr>
                                    <w:rFonts w:ascii="Tahoma" w:hAnsi="Tahoma" w:cs="Tahoma"/>
                                    <w:sz w:val="24"/>
                                  </w:rPr>
                                  <w:t xml:space="preserve"> εργαστηριακη ασκηση</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91DF4" id="Πλαίσιο κειμένου 21" o:spid="_x0000_s1028" type="#_x0000_t202" style="position:absolute;margin-left:-29.95pt;margin-top:475.8pt;width:494.4pt;height:14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" o:allowoverlap="f" filled="f" stroked="f" strokeweight=".5pt">
                    <v:textbox inset="0,0,0,0">
                      <w:txbxContent>
                        <w:sdt>
                          <w:sdtPr>
                            <w:rPr>
                              <w:rFonts w:ascii="Tahoma" w:hAnsi="Tahoma" w:cs="Tahoma"/>
                              <w:sz w:val="56"/>
                            </w:rPr>
                            <w:alias w:val="Τίτλος"/>
                            <w:tag w:val=""/>
                            <w:id w:val="-970593774"/>
                            <w:dataBinding w:prefixMappings="xmlns:ns0='http://purl.org/dc/elements/1.1/' xmlns:ns1='http://schemas.openxmlformats.org/package/2006/metadata/core-properties' " w:xpath="/ns1:coreProperties[1]/ns0:title[1]" w:storeItemID="{6C3C8BC8-F283-45AE-878A-BAB7291924A1}"/>
                            <w:text/>
                          </w:sdtPr>
                          <w:sdtEndPr/>
                          <w:sdtContent>
                            <w:p w14:paraId="23AC3265" w14:textId="1226F8B5" w:rsidR="00EB0540" w:rsidRDefault="00AE3039" w:rsidP="003811B6">
                              <w:pPr>
                                <w:pStyle w:val="a8"/>
                                <w:rPr>
                                  <w:rFonts w:ascii="Tahoma" w:hAnsi="Tahoma" w:cs="Tahoma"/>
                                  <w:sz w:val="56"/>
                                </w:rPr>
                              </w:pPr>
                              <w:r w:rsidRPr="00AE3039">
                                <w:rPr>
                                  <w:rFonts w:ascii="Tahoma" w:hAnsi="Tahoma" w:cs="Tahoma"/>
                                  <w:sz w:val="56"/>
                                </w:rPr>
                                <w:t>Κωδικοποίηση σημάτων Μουσικής βάσει ψυχοακουστικούµοντέλου (Perceptual Audio Coding)</w:t>
                              </w:r>
                            </w:p>
                          </w:sdtContent>
                        </w:sdt>
                        <w:p w14:paraId="20160C02" w14:textId="13DAAF23" w:rsidR="00EB0540" w:rsidRDefault="003811B6">
                          <w:pPr>
                            <w:pStyle w:val="a9"/>
                            <w:rPr>
                              <w:rFonts w:ascii="Tahoma" w:hAnsi="Tahoma" w:cs="Tahoma"/>
                              <w:sz w:val="24"/>
                            </w:rPr>
                          </w:pPr>
                          <w:r>
                            <w:rPr>
                              <w:rFonts w:ascii="Tahoma" w:hAnsi="Tahoma" w:cs="Tahoma"/>
                              <w:sz w:val="24"/>
                            </w:rPr>
                            <w:t>2</w:t>
                          </w:r>
                          <w:r w:rsidR="001A2191" w:rsidRPr="001A2191">
                            <w:rPr>
                              <w:rFonts w:ascii="Tahoma" w:hAnsi="Tahoma" w:cs="Tahoma"/>
                              <w:sz w:val="24"/>
                              <w:vertAlign w:val="superscript"/>
                            </w:rPr>
                            <w:t>η</w:t>
                          </w:r>
                          <w:r w:rsidR="001A2191" w:rsidRPr="001A2191">
                            <w:rPr>
                              <w:rFonts w:ascii="Tahoma" w:hAnsi="Tahoma" w:cs="Tahoma"/>
                              <w:sz w:val="24"/>
                            </w:rPr>
                            <w:t xml:space="preserve"> εργαστηριακη ασκηση</w:t>
                          </w:r>
                        </w:p>
                      </w:txbxContent>
                    </v:textbox>
                    <w10:wrap type="square" anchorx="margin" anchory="margin"/>
                  </v:shape>
                </w:pict>
              </mc:Fallback>
            </mc:AlternateContent>
          </w:r>
          <w:r w:rsidR="00643A95" w:rsidRPr="001C115B">
            <w:rPr>
              <w:rFonts w:ascii="Tahoma" w:hAnsi="Tahoma" w:cs="Tahoma"/>
              <w:sz w:val="18"/>
            </w:rPr>
            <w:br w:type="page"/>
          </w:r>
        </w:p>
      </w:sdtContent>
    </w:sdt>
    <w:p w14:paraId="6502360E" w14:textId="759E1643" w:rsidR="00332AF0" w:rsidRDefault="00332AF0" w:rsidP="00840BB9">
      <w:pPr>
        <w:pStyle w:val="1"/>
        <w:rPr>
          <w:sz w:val="28"/>
        </w:rPr>
      </w:pPr>
      <w:r w:rsidRPr="00840BB9">
        <w:rPr>
          <w:sz w:val="28"/>
        </w:rPr>
        <w:lastRenderedPageBreak/>
        <w:t>Μέρος 1</w:t>
      </w:r>
      <w:r w:rsidR="00840BB9" w:rsidRPr="00840BB9">
        <w:rPr>
          <w:sz w:val="28"/>
        </w:rPr>
        <w:t>-</w:t>
      </w:r>
      <w:r w:rsidR="00EF1CCE" w:rsidRPr="00EF1CCE">
        <w:rPr>
          <w:sz w:val="28"/>
        </w:rPr>
        <w:t>Ψυχοακουστικό Μοντέλο 1</w:t>
      </w:r>
    </w:p>
    <w:p w14:paraId="20E0A7EE" w14:textId="52D0FC8A" w:rsidR="00D327BD" w:rsidRPr="00BE2169" w:rsidRDefault="00EF1CCE" w:rsidP="00D327BD">
      <w:pPr>
        <w:pStyle w:val="2"/>
      </w:pPr>
      <w:r>
        <w:t>1.0</w:t>
      </w:r>
      <w:r w:rsidR="00111EEA">
        <w:t xml:space="preserve"> </w:t>
      </w:r>
      <w:r w:rsidR="00111EEA" w:rsidRPr="00111EEA">
        <w:t xml:space="preserve"> Κανονικοποίηση του σήματος</w:t>
      </w:r>
    </w:p>
    <w:p w14:paraId="6B7C1AAF" w14:textId="6D280160" w:rsidR="00E00BAA" w:rsidRDefault="003644A8" w:rsidP="00FA47A8">
      <w:r>
        <w:rPr>
          <w:noProof/>
          <w:lang w:val="en-US" w:eastAsia="en-US"/>
        </w:rPr>
        <mc:AlternateContent>
          <mc:Choice Requires="wpg">
            <w:drawing>
              <wp:anchor distT="0" distB="0" distL="114300" distR="114300" simplePos="0" relativeHeight="251658240" behindDoc="0" locked="0" layoutInCell="1" allowOverlap="1" wp14:anchorId="32C99ECF" wp14:editId="6D126151">
                <wp:simplePos x="0" y="0"/>
                <wp:positionH relativeFrom="column">
                  <wp:posOffset>122555</wp:posOffset>
                </wp:positionH>
                <wp:positionV relativeFrom="paragraph">
                  <wp:posOffset>512445</wp:posOffset>
                </wp:positionV>
                <wp:extent cx="5090160" cy="7486650"/>
                <wp:effectExtent l="0" t="0" r="0" b="0"/>
                <wp:wrapTopAndBottom/>
                <wp:docPr id="36" name="Ομάδα 36"/>
                <wp:cNvGraphicFramePr/>
                <a:graphic xmlns:a="http://schemas.openxmlformats.org/drawingml/2006/main">
                  <a:graphicData uri="http://schemas.microsoft.com/office/word/2010/wordprocessingGroup">
                    <wpg:wgp>
                      <wpg:cNvGrpSpPr/>
                      <wpg:grpSpPr>
                        <a:xfrm>
                          <a:off x="0" y="0"/>
                          <a:ext cx="5090160" cy="7486650"/>
                          <a:chOff x="0" y="0"/>
                          <a:chExt cx="5090160" cy="7486650"/>
                        </a:xfrm>
                      </wpg:grpSpPr>
                      <pic:pic xmlns:pic="http://schemas.openxmlformats.org/drawingml/2006/picture">
                        <pic:nvPicPr>
                          <pic:cNvPr id="34" name="Εικόνα 3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090160" cy="3817620"/>
                          </a:xfrm>
                          <a:prstGeom prst="rect">
                            <a:avLst/>
                          </a:prstGeom>
                        </pic:spPr>
                      </pic:pic>
                      <pic:pic xmlns:pic="http://schemas.openxmlformats.org/drawingml/2006/picture">
                        <pic:nvPicPr>
                          <pic:cNvPr id="35" name="Εικόνα 3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620" y="3680460"/>
                            <a:ext cx="5074920" cy="3806190"/>
                          </a:xfrm>
                          <a:prstGeom prst="rect">
                            <a:avLst/>
                          </a:prstGeom>
                        </pic:spPr>
                      </pic:pic>
                    </wpg:wgp>
                  </a:graphicData>
                </a:graphic>
              </wp:anchor>
            </w:drawing>
          </mc:Choice>
          <mc:Fallback>
            <w:pict>
              <v:group w14:anchorId="476539B8" id="Ομάδα 36" o:spid="_x0000_s1026" style="position:absolute;margin-left:9.65pt;margin-top:40.35pt;width:400.8pt;height:589.5pt;z-index:251658240" coordsize="50901,748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4" o:spid="_x0000_s1027" type="#_x0000_t75" style="position:absolute;width:50901;height:38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">
                  <v:imagedata r:id="rId13" o:title=""/>
                  <v:path arrowok="t"/>
                </v:shape>
                <v:shape id="Εικόνα 35" o:spid="_x0000_s1028" type="#_x0000_t75" style="position:absolute;left:76;top:36804;width:50749;height:380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">
                  <v:imagedata r:id="rId14" o:title=""/>
                  <v:path arrowok="t"/>
                </v:shape>
                <w10:wrap type="topAndBottom"/>
              </v:group>
            </w:pict>
          </mc:Fallback>
        </mc:AlternateContent>
      </w:r>
      <w:r w:rsidR="00EF1CCE">
        <w:t>Στο βήμα αυτό κανονικοποιήσαμε το σήμα που διαβάσαμε από το αρχείο εισόδου και στη συνέχεια το παραθυροποιήσαμε με</w:t>
      </w:r>
      <w:r w:rsidR="00FA07B3">
        <w:t xml:space="preserve"> παράθυρο </w:t>
      </w:r>
      <w:r w:rsidR="00401994">
        <w:rPr>
          <w:lang w:val="en-US"/>
        </w:rPr>
        <w:t>H</w:t>
      </w:r>
      <w:r w:rsidR="00FA07B3">
        <w:rPr>
          <w:lang w:val="en-US"/>
        </w:rPr>
        <w:t>anning</w:t>
      </w:r>
      <w:r w:rsidR="00FA07B3" w:rsidRPr="00FA07B3">
        <w:t xml:space="preserve"> </w:t>
      </w:r>
      <w:r w:rsidR="00FA07B3">
        <w:t>κάθε</w:t>
      </w:r>
      <w:r w:rsidR="00EF1CCE">
        <w:t xml:space="preserve"> </w:t>
      </w:r>
      <w:r w:rsidR="00CD33AE">
        <w:t>512 δείγματα</w:t>
      </w:r>
      <w:r w:rsidR="00FA07B3">
        <w:t xml:space="preserve"> χωρίς επικάλυψη</w:t>
      </w:r>
      <w:r w:rsidR="00CD33AE">
        <w:t>.</w:t>
      </w:r>
    </w:p>
    <w:p w14:paraId="387E92CF" w14:textId="0381252F" w:rsidR="007B0DDC" w:rsidRPr="00BE2169" w:rsidRDefault="007B0DDC" w:rsidP="007B0DDC">
      <w:pPr>
        <w:pStyle w:val="2"/>
      </w:pPr>
      <w:r>
        <w:lastRenderedPageBreak/>
        <w:t xml:space="preserve">1.1 </w:t>
      </w:r>
      <w:r w:rsidRPr="00111EEA">
        <w:t xml:space="preserve"> </w:t>
      </w:r>
      <w:r w:rsidRPr="007B0DDC">
        <w:t>Φασματική Ανάλυση</w:t>
      </w:r>
    </w:p>
    <w:p w14:paraId="16E05A68" w14:textId="63ABB645" w:rsidR="00212AE8" w:rsidRPr="00B227B7" w:rsidRDefault="003644A8" w:rsidP="00BF5870">
      <w:pPr>
        <w:tabs>
          <w:tab w:val="left" w:pos="3280"/>
        </w:tabs>
      </w:pPr>
      <w:r>
        <w:rPr>
          <w:noProof/>
          <w:lang w:val="en-US" w:eastAsia="en-US"/>
        </w:rPr>
        <w:drawing>
          <wp:anchor distT="0" distB="0" distL="114300" distR="114300" simplePos="0" relativeHeight="251659264" behindDoc="0" locked="0" layoutInCell="1" allowOverlap="1" wp14:anchorId="0342DD0D" wp14:editId="752C5A8E">
            <wp:simplePos x="0" y="0"/>
            <wp:positionH relativeFrom="margin">
              <wp:align>right</wp:align>
            </wp:positionH>
            <wp:positionV relativeFrom="paragraph">
              <wp:posOffset>509905</wp:posOffset>
            </wp:positionV>
            <wp:extent cx="5337175" cy="4003040"/>
            <wp:effectExtent l="0" t="0" r="0" b="0"/>
            <wp:wrapTopAndBottom/>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pectrum1_1.jpg"/>
                    <pic:cNvPicPr/>
                  </pic:nvPicPr>
                  <pic:blipFill>
                    <a:blip r:embed="rId15">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14:sizeRelH relativeFrom="margin">
              <wp14:pctWidth>0</wp14:pctWidth>
            </wp14:sizeRelH>
            <wp14:sizeRelV relativeFrom="margin">
              <wp14:pctHeight>0</wp14:pctHeight>
            </wp14:sizeRelV>
          </wp:anchor>
        </w:drawing>
      </w:r>
      <w:r w:rsidR="008D7B45">
        <w:t xml:space="preserve">Δημιουργήσαμε την κλίμακα </w:t>
      </w:r>
      <w:r w:rsidR="008D7B45">
        <w:rPr>
          <w:lang w:val="en-US"/>
        </w:rPr>
        <w:t>Bark</w:t>
      </w:r>
      <w:r w:rsidR="008D7B45" w:rsidRPr="008D7B45">
        <w:t xml:space="preserve"> </w:t>
      </w:r>
      <w:r w:rsidR="008D7B45">
        <w:t xml:space="preserve">και στη συνέχεια υπολογίσαμε το Ν-σημείων φάσμα ισχύος </w:t>
      </w:r>
      <w:r w:rsidR="008D7B45">
        <w:rPr>
          <w:lang w:val="en-US"/>
        </w:rPr>
        <w:t>P</w:t>
      </w:r>
      <w:r w:rsidR="008D7B45" w:rsidRPr="00B227B7">
        <w:t>(</w:t>
      </w:r>
      <w:r w:rsidR="008D7B45">
        <w:rPr>
          <w:lang w:val="en-US"/>
        </w:rPr>
        <w:t>k</w:t>
      </w:r>
      <w:r w:rsidR="008D7B45" w:rsidRPr="00B227B7">
        <w:t>).</w:t>
      </w:r>
    </w:p>
    <w:p w14:paraId="08CC1C20" w14:textId="6C43A0FD" w:rsidR="00A835CF" w:rsidRDefault="00A835CF" w:rsidP="00BF5870">
      <w:pPr>
        <w:tabs>
          <w:tab w:val="left" w:pos="3280"/>
        </w:tabs>
      </w:pPr>
    </w:p>
    <w:p w14:paraId="430CF708" w14:textId="05F0D6C0" w:rsidR="00B227B7" w:rsidRDefault="00B227B7" w:rsidP="00BF5870">
      <w:pPr>
        <w:tabs>
          <w:tab w:val="left" w:pos="3280"/>
        </w:tabs>
      </w:pPr>
    </w:p>
    <w:p w14:paraId="109FBBD1" w14:textId="77777777" w:rsidR="003F6CA3" w:rsidRPr="00BE2169" w:rsidRDefault="003F6CA3" w:rsidP="003F6CA3">
      <w:pPr>
        <w:pStyle w:val="2"/>
      </w:pPr>
      <w:r>
        <w:t xml:space="preserve">1.2 </w:t>
      </w:r>
      <w:r w:rsidRPr="00111EEA">
        <w:t xml:space="preserve"> </w:t>
      </w:r>
      <w:r w:rsidRPr="00A56FE5">
        <w:t xml:space="preserve">Εντοπισμός µασκών τόνων και </w:t>
      </w:r>
      <w:r w:rsidRPr="00A56FE5">
        <w:rPr>
          <w:rFonts w:ascii="Cambria" w:hAnsi="Cambria" w:cs="Cambria"/>
        </w:rPr>
        <w:t>θ</w:t>
      </w:r>
      <w:r w:rsidRPr="00A56FE5">
        <w:t>ορύβου (Maskers)</w:t>
      </w:r>
    </w:p>
    <w:p w14:paraId="5D8B802A" w14:textId="22C2D196" w:rsidR="00A835CF" w:rsidRDefault="002A1A88" w:rsidP="00BF5870">
      <w:pPr>
        <w:tabs>
          <w:tab w:val="left" w:pos="3280"/>
        </w:tabs>
      </w:pPr>
      <w:r>
        <w:t xml:space="preserve">Αρχικά φτιάξαμε έναν αλγόριθμο που υπολογίζει </w:t>
      </w:r>
      <w:r w:rsidR="0041016F">
        <w:t>τη συνάρτηση</w:t>
      </w:r>
      <w:r>
        <w:t xml:space="preserve"> </w:t>
      </w:r>
      <w:r>
        <w:rPr>
          <w:lang w:val="en-US"/>
        </w:rPr>
        <w:t>S</w:t>
      </w:r>
      <w:r>
        <w:rPr>
          <w:vertAlign w:val="subscript"/>
        </w:rPr>
        <w:t>Τ</w:t>
      </w:r>
      <w:r w:rsidRPr="002A1A88">
        <w:t xml:space="preserve"> </w:t>
      </w:r>
      <w:r w:rsidR="00745094">
        <w:t xml:space="preserve">για όλο το σήμα </w:t>
      </w:r>
      <w:r w:rsidR="00A31C8A">
        <w:t xml:space="preserve">εισόδου </w:t>
      </w:r>
      <w:r w:rsidR="009B2FB0">
        <w:t>σύμφωνα με τις εξισώσεις (5) και (6) της εκφώνησης.</w:t>
      </w:r>
      <w:r w:rsidR="0041016F">
        <w:t xml:space="preserve"> Στη συνέχεια κατασκευάσαμε μια συνάρτηση που υπολογ</w:t>
      </w:r>
      <w:r w:rsidR="005741CD">
        <w:t>ίζει την ισχύ τονικών μασκών σύμφωνα με την εξίσωση (7) της εκφ</w:t>
      </w:r>
      <w:r w:rsidR="00091D4D">
        <w:t xml:space="preserve">ώνησης και με τη χρήση της συνάρτησης </w:t>
      </w:r>
      <w:r w:rsidR="00091D4D">
        <w:rPr>
          <w:lang w:val="en-US"/>
        </w:rPr>
        <w:t>findNoiseMaskers</w:t>
      </w:r>
      <w:r w:rsidR="00091D4D" w:rsidRPr="00091D4D">
        <w:t xml:space="preserve"> </w:t>
      </w:r>
      <w:r w:rsidR="00091D4D">
        <w:t>βρήκαμε τις μάσκες θορύβου.</w:t>
      </w:r>
    </w:p>
    <w:p w14:paraId="26EF1A12" w14:textId="7135756A" w:rsidR="00DC780F" w:rsidRPr="00DC780F" w:rsidRDefault="00DC780F" w:rsidP="00BF5870">
      <w:pPr>
        <w:tabs>
          <w:tab w:val="left" w:pos="3280"/>
        </w:tabs>
      </w:pPr>
      <w:r>
        <w:t>Στ</w:t>
      </w:r>
      <w:r w:rsidRPr="00DC780F">
        <w:t>ο δι</w:t>
      </w:r>
      <w:r>
        <w:t xml:space="preserve">άγραμμα που ακολουθεί είναι </w:t>
      </w:r>
      <w:r w:rsidR="00E8652E">
        <w:t xml:space="preserve">ενδεικτικά για κάποιο πλαίσιο </w:t>
      </w:r>
      <w:r>
        <w:t>οι μάσκες θορ</w:t>
      </w:r>
      <w:r w:rsidR="00510249">
        <w:t>ύβου και η ισχύς των τονικών μασκών αντίστοιχα.</w:t>
      </w:r>
    </w:p>
    <w:p w14:paraId="6AC803A1" w14:textId="552C572F" w:rsidR="00B227B7" w:rsidRPr="00AE3039" w:rsidRDefault="00C27DD9" w:rsidP="00BF5870">
      <w:pPr>
        <w:tabs>
          <w:tab w:val="left" w:pos="3280"/>
        </w:tabs>
      </w:pPr>
      <w:r>
        <w:rPr>
          <w:noProof/>
          <w:lang w:val="en-US" w:eastAsia="en-US"/>
        </w:rPr>
        <w:lastRenderedPageBreak/>
        <w:drawing>
          <wp:anchor distT="0" distB="0" distL="114300" distR="114300" simplePos="0" relativeHeight="251660288" behindDoc="0" locked="0" layoutInCell="1" allowOverlap="1" wp14:anchorId="301D77EB" wp14:editId="419AFCC9">
            <wp:simplePos x="0" y="0"/>
            <wp:positionH relativeFrom="margin">
              <wp:align>left</wp:align>
            </wp:positionH>
            <wp:positionV relativeFrom="paragraph">
              <wp:posOffset>0</wp:posOffset>
            </wp:positionV>
            <wp:extent cx="5252720" cy="3939540"/>
            <wp:effectExtent l="0" t="0" r="5080" b="3810"/>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M.jpg"/>
                    <pic:cNvPicPr/>
                  </pic:nvPicPr>
                  <pic:blipFill>
                    <a:blip r:embed="rId16">
                      <a:extLst>
                        <a:ext uri="{28A0092B-C50C-407E-A947-70E740481C1C}">
                          <a14:useLocalDpi xmlns:a14="http://schemas.microsoft.com/office/drawing/2010/main" val="0"/>
                        </a:ext>
                      </a:extLst>
                    </a:blip>
                    <a:stretch>
                      <a:fillRect/>
                    </a:stretch>
                  </pic:blipFill>
                  <pic:spPr>
                    <a:xfrm>
                      <a:off x="0" y="0"/>
                      <a:ext cx="5252720" cy="39395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inline distT="0" distB="0" distL="0" distR="0" wp14:anchorId="42B81280" wp14:editId="71E086F4">
            <wp:extent cx="5337175" cy="400304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TM.jpg"/>
                    <pic:cNvPicPr/>
                  </pic:nvPicPr>
                  <pic:blipFill>
                    <a:blip r:embed="rId17">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inline>
        </w:drawing>
      </w:r>
    </w:p>
    <w:p w14:paraId="7AE81F67" w14:textId="3826DA1E" w:rsidR="00B227B7" w:rsidRPr="00AE3039" w:rsidRDefault="00B227B7" w:rsidP="00BF5870">
      <w:pPr>
        <w:tabs>
          <w:tab w:val="left" w:pos="3280"/>
        </w:tabs>
      </w:pPr>
    </w:p>
    <w:p w14:paraId="545DBCA8" w14:textId="0B692325" w:rsidR="00B227B7" w:rsidRPr="00AE3039" w:rsidRDefault="00B227B7" w:rsidP="00BF5870">
      <w:pPr>
        <w:tabs>
          <w:tab w:val="left" w:pos="3280"/>
        </w:tabs>
      </w:pPr>
    </w:p>
    <w:p w14:paraId="0A296AD1" w14:textId="4AEF7EF6" w:rsidR="003F6CA3" w:rsidRPr="00BE2169" w:rsidRDefault="003F6CA3" w:rsidP="003F6CA3">
      <w:pPr>
        <w:pStyle w:val="2"/>
      </w:pPr>
      <w:r>
        <w:lastRenderedPageBreak/>
        <w:t>1.3</w:t>
      </w:r>
      <w:r>
        <w:t xml:space="preserve"> </w:t>
      </w:r>
      <w:r w:rsidRPr="00111EEA">
        <w:t xml:space="preserve"> </w:t>
      </w:r>
      <w:r w:rsidR="006B378D" w:rsidRPr="006B378D">
        <w:t>Μείωση και αναδιοργάνωση των µασκών</w:t>
      </w:r>
    </w:p>
    <w:p w14:paraId="44D92D06" w14:textId="298612D8" w:rsidR="003F6CA3" w:rsidRPr="004556AB" w:rsidRDefault="00CD5A66" w:rsidP="00BF5870">
      <w:pPr>
        <w:tabs>
          <w:tab w:val="left" w:pos="3280"/>
        </w:tabs>
        <w:rPr>
          <w:lang w:val="en-US"/>
        </w:rPr>
      </w:pPr>
      <w:r>
        <w:t>Αρχικά</w:t>
      </w:r>
      <w:r w:rsidRPr="00CD5A66">
        <w:t xml:space="preserve"> </w:t>
      </w:r>
      <w:r>
        <w:t>υπολογίσαμε</w:t>
      </w:r>
      <w:r w:rsidRPr="00CD5A66">
        <w:t xml:space="preserve"> </w:t>
      </w:r>
      <w:r>
        <w:t>το</w:t>
      </w:r>
      <w:r w:rsidRPr="00CD5A66">
        <w:t xml:space="preserve"> </w:t>
      </w:r>
      <w:r>
        <w:rPr>
          <w:lang w:val="en-US"/>
        </w:rPr>
        <w:t>Absolut</w:t>
      </w:r>
      <w:r w:rsidRPr="00CD5A66">
        <w:t xml:space="preserve"> </w:t>
      </w:r>
      <w:r>
        <w:rPr>
          <w:lang w:val="en-US"/>
        </w:rPr>
        <w:t>Threshold</w:t>
      </w:r>
      <w:r w:rsidRPr="00CD5A66">
        <w:t xml:space="preserve"> </w:t>
      </w:r>
      <w:r>
        <w:rPr>
          <w:lang w:val="en-US"/>
        </w:rPr>
        <w:t>of</w:t>
      </w:r>
      <w:r w:rsidRPr="00CD5A66">
        <w:t xml:space="preserve"> </w:t>
      </w:r>
      <w:r>
        <w:rPr>
          <w:lang w:val="en-US"/>
        </w:rPr>
        <w:t>Hearing</w:t>
      </w:r>
      <w:r w:rsidRPr="00CD5A66">
        <w:t xml:space="preserve"> </w:t>
      </w:r>
      <w:r>
        <w:t>με τη χρήση της συνάρτησης 1.</w:t>
      </w:r>
    </w:p>
    <w:p w14:paraId="215CC335" w14:textId="12753A4F" w:rsidR="003F6CA3" w:rsidRPr="00CD5A66" w:rsidRDefault="004556AB" w:rsidP="00BF5870">
      <w:pPr>
        <w:tabs>
          <w:tab w:val="left" w:pos="3280"/>
        </w:tabs>
      </w:pPr>
      <w:r>
        <w:rPr>
          <w:noProof/>
          <w:lang w:val="en-US" w:eastAsia="en-US"/>
        </w:rPr>
        <w:drawing>
          <wp:inline distT="0" distB="0" distL="0" distR="0" wp14:anchorId="364AA491" wp14:editId="4DA639F9">
            <wp:extent cx="5337175" cy="400304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oH.jpg"/>
                    <pic:cNvPicPr/>
                  </pic:nvPicPr>
                  <pic:blipFill>
                    <a:blip r:embed="rId18">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inline>
        </w:drawing>
      </w:r>
    </w:p>
    <w:p w14:paraId="13413438" w14:textId="44640D3C" w:rsidR="003F6CA3" w:rsidRDefault="004556AB" w:rsidP="00BF5870">
      <w:pPr>
        <w:tabs>
          <w:tab w:val="left" w:pos="3280"/>
        </w:tabs>
      </w:pPr>
      <w:r>
        <w:t xml:space="preserve">Στη συνέχεια με τη χρήση της δοθείσας συνάρτησης πήραμε τα καινούρια διανύσματα </w:t>
      </w:r>
      <w:r>
        <w:rPr>
          <w:lang w:val="en-US"/>
        </w:rPr>
        <w:t>P</w:t>
      </w:r>
      <w:r>
        <w:rPr>
          <w:vertAlign w:val="subscript"/>
          <w:lang w:val="en-US"/>
        </w:rPr>
        <w:t>TM</w:t>
      </w:r>
      <w:r w:rsidRPr="004556AB">
        <w:t xml:space="preserve"> </w:t>
      </w:r>
      <w:r>
        <w:t xml:space="preserve">και </w:t>
      </w:r>
      <w:r>
        <w:rPr>
          <w:lang w:val="en-US"/>
        </w:rPr>
        <w:t>P</w:t>
      </w:r>
      <w:r>
        <w:rPr>
          <w:vertAlign w:val="subscript"/>
          <w:lang w:val="en-US"/>
        </w:rPr>
        <w:t>NM</w:t>
      </w:r>
      <w:r>
        <w:t xml:space="preserve">. </w:t>
      </w:r>
    </w:p>
    <w:p w14:paraId="26CE4620" w14:textId="619AC044" w:rsidR="00BE0749" w:rsidRDefault="00BE0749">
      <w:pPr>
        <w:rPr>
          <w:lang w:val="en-US"/>
        </w:rPr>
      </w:pPr>
      <w:r>
        <w:rPr>
          <w:lang w:val="en-US"/>
        </w:rPr>
        <w:br w:type="page"/>
      </w:r>
    </w:p>
    <w:p w14:paraId="05355C9F" w14:textId="4E2C0E54" w:rsidR="00BE0749" w:rsidRDefault="00BE0749" w:rsidP="00BF5870">
      <w:pPr>
        <w:tabs>
          <w:tab w:val="left" w:pos="3280"/>
        </w:tabs>
        <w:rPr>
          <w:lang w:val="en-US"/>
        </w:rPr>
      </w:pPr>
      <w:r>
        <w:rPr>
          <w:noProof/>
          <w:lang w:val="en-US" w:eastAsia="en-US"/>
        </w:rPr>
        <w:lastRenderedPageBreak/>
        <mc:AlternateContent>
          <mc:Choice Requires="wpg">
            <w:drawing>
              <wp:anchor distT="0" distB="0" distL="114300" distR="114300" simplePos="0" relativeHeight="251663360" behindDoc="0" locked="0" layoutInCell="1" allowOverlap="1" wp14:anchorId="0B2E8DDA" wp14:editId="0D3AFBDC">
                <wp:simplePos x="0" y="0"/>
                <wp:positionH relativeFrom="column">
                  <wp:posOffset>635</wp:posOffset>
                </wp:positionH>
                <wp:positionV relativeFrom="paragraph">
                  <wp:posOffset>106680</wp:posOffset>
                </wp:positionV>
                <wp:extent cx="5337175" cy="8003540"/>
                <wp:effectExtent l="0" t="0" r="0" b="0"/>
                <wp:wrapTopAndBottom/>
                <wp:docPr id="8" name="Ομάδα 8"/>
                <wp:cNvGraphicFramePr/>
                <a:graphic xmlns:a="http://schemas.openxmlformats.org/drawingml/2006/main">
                  <a:graphicData uri="http://schemas.microsoft.com/office/word/2010/wordprocessingGroup">
                    <wpg:wgp>
                      <wpg:cNvGrpSpPr/>
                      <wpg:grpSpPr>
                        <a:xfrm>
                          <a:off x="0" y="0"/>
                          <a:ext cx="5337175" cy="8003540"/>
                          <a:chOff x="0" y="0"/>
                          <a:chExt cx="5337175" cy="8003540"/>
                        </a:xfrm>
                      </wpg:grpSpPr>
                      <pic:pic xmlns:pic="http://schemas.openxmlformats.org/drawingml/2006/picture">
                        <pic:nvPicPr>
                          <pic:cNvPr id="6" name="Εικόνα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pic:pic xmlns:pic="http://schemas.openxmlformats.org/drawingml/2006/picture">
                        <pic:nvPicPr>
                          <pic:cNvPr id="7" name="Εικόνα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4000500"/>
                            <a:ext cx="5337175" cy="4003040"/>
                          </a:xfrm>
                          <a:prstGeom prst="rect">
                            <a:avLst/>
                          </a:prstGeom>
                        </pic:spPr>
                      </pic:pic>
                    </wpg:wgp>
                  </a:graphicData>
                </a:graphic>
              </wp:anchor>
            </w:drawing>
          </mc:Choice>
          <mc:Fallback>
            <w:pict>
              <v:group w14:anchorId="3169D3D1" id="Ομάδα 8" o:spid="_x0000_s1026" style="position:absolute;margin-left:.05pt;margin-top:8.4pt;width:420.25pt;height:630.2pt;z-index:251663360" coordsize="53371,8003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f6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">
                <v:shape id="Εικόνα 6" o:spid="_x0000_s1027" type="#_x0000_t75" style="position:absolute;width:53371;height:40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">
                  <v:imagedata r:id="rId20" o:title=""/>
                  <v:path arrowok="t"/>
                </v:shape>
                <v:shape id="Εικόνα 7" o:spid="_x0000_s1028" type="#_x0000_t75" style="position:absolute;top:40005;width:53371;height:40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">
                  <v:imagedata r:id="rId21" o:title=""/>
                  <v:path arrowok="t"/>
                </v:shape>
                <w10:wrap type="topAndBottom"/>
              </v:group>
            </w:pict>
          </mc:Fallback>
        </mc:AlternateContent>
      </w:r>
    </w:p>
    <w:p w14:paraId="4D5C94C2" w14:textId="5EFB7791" w:rsidR="004556AB" w:rsidRDefault="004556AB" w:rsidP="00BF5870">
      <w:pPr>
        <w:tabs>
          <w:tab w:val="left" w:pos="3280"/>
        </w:tabs>
        <w:rPr>
          <w:lang w:val="en-US"/>
        </w:rPr>
      </w:pPr>
    </w:p>
    <w:p w14:paraId="4E590A28" w14:textId="77777777" w:rsidR="00747D9E" w:rsidRPr="00747D9E" w:rsidRDefault="00747D9E" w:rsidP="00747D9E">
      <w:pPr>
        <w:pStyle w:val="2"/>
      </w:pPr>
      <w:r>
        <w:lastRenderedPageBreak/>
        <w:t>1.</w:t>
      </w:r>
      <w:r w:rsidRPr="00FB3D4B">
        <w:t>4</w:t>
      </w:r>
      <w:r>
        <w:t xml:space="preserve"> </w:t>
      </w:r>
      <w:r w:rsidRPr="00111EEA">
        <w:t xml:space="preserve"> </w:t>
      </w:r>
      <w:r w:rsidRPr="00FB3D4B">
        <w:t>Υπολογισµός των δυο διαφορετικών κατωφλίων κάλυψης (Individual Masking Thresholds)</w:t>
      </w:r>
    </w:p>
    <w:p w14:paraId="7026DBCD" w14:textId="69D14FAA" w:rsidR="00BE0749" w:rsidRDefault="003B5E29" w:rsidP="00BF5870">
      <w:pPr>
        <w:tabs>
          <w:tab w:val="left" w:pos="3280"/>
        </w:tabs>
      </w:pPr>
      <w:r w:rsidRPr="003B5E29">
        <w:t>Με τη χρ</w:t>
      </w:r>
      <w:r>
        <w:t xml:space="preserve">ήση των συναρτήσεων (8), (9), (10) </w:t>
      </w:r>
      <w:r w:rsidR="00B071D7">
        <w:t>της εκφώνησης υπολογίσαμε τα κατώφλια κάλυψης</w:t>
      </w:r>
      <w:r w:rsidR="00747D9E">
        <w:t>.</w:t>
      </w:r>
    </w:p>
    <w:p w14:paraId="1DEA1B81" w14:textId="39ECA544" w:rsidR="00747D9E" w:rsidRDefault="00747D9E" w:rsidP="00BF5870">
      <w:pPr>
        <w:tabs>
          <w:tab w:val="left" w:pos="3280"/>
        </w:tabs>
      </w:pPr>
    </w:p>
    <w:p w14:paraId="7AE16EAA" w14:textId="6B15D844" w:rsidR="00747D9E" w:rsidRPr="00747D9E" w:rsidRDefault="00747D9E" w:rsidP="00747D9E">
      <w:pPr>
        <w:pStyle w:val="2"/>
      </w:pPr>
      <w:r>
        <w:t>1.</w:t>
      </w:r>
      <w:r>
        <w:t>5</w:t>
      </w:r>
      <w:r>
        <w:t xml:space="preserve"> </w:t>
      </w:r>
      <w:r w:rsidRPr="00111EEA">
        <w:t xml:space="preserve"> </w:t>
      </w:r>
      <w:r w:rsidR="00FB5163" w:rsidRPr="00FB5163">
        <w:t>Υπολογισµός του συνολικού κατωφλίου κάλυψης (Global Masking Threshold)</w:t>
      </w:r>
    </w:p>
    <w:p w14:paraId="025A8223" w14:textId="53402BEE" w:rsidR="00747D9E" w:rsidRDefault="00FB5163" w:rsidP="00BF5870">
      <w:pPr>
        <w:tabs>
          <w:tab w:val="left" w:pos="3280"/>
        </w:tabs>
      </w:pPr>
      <w:r>
        <w:t>Με τη χρήση της εξίσωσης (11) υπολογίσαμε το συνολικό κατ</w:t>
      </w:r>
      <w:r w:rsidR="00B64A56">
        <w:t xml:space="preserve">ώφλι το οποίο για κάποιο πλαίσιο είναι το εξής: </w:t>
      </w:r>
    </w:p>
    <w:p w14:paraId="5FE23475" w14:textId="5186D2CD" w:rsidR="00B64A56" w:rsidRPr="00436800" w:rsidRDefault="00436800" w:rsidP="00BF5870">
      <w:pPr>
        <w:tabs>
          <w:tab w:val="left" w:pos="3280"/>
        </w:tabs>
        <w:rPr>
          <w:lang w:val="en-US"/>
        </w:rPr>
      </w:pPr>
      <w:r>
        <w:rPr>
          <w:noProof/>
          <w:lang w:val="en-US" w:eastAsia="en-US"/>
        </w:rPr>
        <w:drawing>
          <wp:inline distT="0" distB="0" distL="0" distR="0" wp14:anchorId="3C51D7BE" wp14:editId="24EA9B88">
            <wp:extent cx="5337175" cy="4003040"/>
            <wp:effectExtent l="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tion1_5.jpg"/>
                    <pic:cNvPicPr/>
                  </pic:nvPicPr>
                  <pic:blipFill>
                    <a:blip r:embed="rId22">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inline>
        </w:drawing>
      </w:r>
    </w:p>
    <w:p w14:paraId="16B34377" w14:textId="6905D379" w:rsidR="00B82076" w:rsidRDefault="00B82076">
      <w:r>
        <w:br w:type="page"/>
      </w:r>
    </w:p>
    <w:p w14:paraId="4EF568A1" w14:textId="0E232A72" w:rsidR="00B82076" w:rsidRDefault="00B82076" w:rsidP="00B82076">
      <w:pPr>
        <w:pStyle w:val="1"/>
        <w:rPr>
          <w:sz w:val="28"/>
        </w:rPr>
      </w:pPr>
      <w:r w:rsidRPr="00840BB9">
        <w:rPr>
          <w:sz w:val="28"/>
        </w:rPr>
        <w:lastRenderedPageBreak/>
        <w:t xml:space="preserve">Μέρος </w:t>
      </w:r>
      <w:r w:rsidRPr="00B82076">
        <w:rPr>
          <w:sz w:val="28"/>
        </w:rPr>
        <w:t>2</w:t>
      </w:r>
      <w:r w:rsidRPr="00840BB9">
        <w:rPr>
          <w:sz w:val="28"/>
        </w:rPr>
        <w:t>-</w:t>
      </w:r>
      <w:r w:rsidRPr="00B82076">
        <w:t xml:space="preserve"> </w:t>
      </w:r>
      <w:r>
        <w:t>Χρονο-Συχνοτική Ανάλυση µε Συστοιχία Ζωνοπερατών Φίλτρων</w:t>
      </w:r>
    </w:p>
    <w:p w14:paraId="401ED384" w14:textId="3F7EEB19" w:rsidR="009A74CC" w:rsidRPr="009D3B1D" w:rsidRDefault="009A74CC" w:rsidP="009A74CC">
      <w:pPr>
        <w:pStyle w:val="2"/>
        <w:rPr>
          <w:lang w:val="en-US"/>
        </w:rPr>
      </w:pPr>
      <w:proofErr w:type="gramStart"/>
      <w:r w:rsidRPr="009D3B1D">
        <w:rPr>
          <w:lang w:val="en-US"/>
        </w:rPr>
        <w:t>2</w:t>
      </w:r>
      <w:r w:rsidRPr="009D3B1D">
        <w:rPr>
          <w:lang w:val="en-US"/>
        </w:rPr>
        <w:t>.</w:t>
      </w:r>
      <w:r w:rsidRPr="009D3B1D">
        <w:rPr>
          <w:lang w:val="en-US"/>
        </w:rPr>
        <w:t>0</w:t>
      </w:r>
      <w:r w:rsidRPr="009D3B1D">
        <w:rPr>
          <w:lang w:val="en-US"/>
        </w:rPr>
        <w:t xml:space="preserve">  </w:t>
      </w:r>
      <w:r w:rsidR="009D3B1D" w:rsidRPr="009D3B1D">
        <w:t>Συστοιχία</w:t>
      </w:r>
      <w:proofErr w:type="gramEnd"/>
      <w:r w:rsidR="009D3B1D" w:rsidRPr="009D3B1D">
        <w:rPr>
          <w:lang w:val="en-US"/>
        </w:rPr>
        <w:t xml:space="preserve"> </w:t>
      </w:r>
      <w:r w:rsidR="009D3B1D" w:rsidRPr="009D3B1D">
        <w:t>Ζωνοπερατών</w:t>
      </w:r>
      <w:r w:rsidR="009D3B1D" w:rsidRPr="009D3B1D">
        <w:rPr>
          <w:lang w:val="en-US"/>
        </w:rPr>
        <w:t xml:space="preserve"> </w:t>
      </w:r>
      <w:r w:rsidR="009D3B1D" w:rsidRPr="009D3B1D">
        <w:t>Φίλτρων</w:t>
      </w:r>
      <w:r w:rsidR="009D3B1D" w:rsidRPr="009D3B1D">
        <w:rPr>
          <w:lang w:val="en-US"/>
        </w:rPr>
        <w:t xml:space="preserve"> (Filterbank)</w:t>
      </w:r>
    </w:p>
    <w:p w14:paraId="1F8EC1BE" w14:textId="238CCB99" w:rsidR="00BE0749" w:rsidRPr="00C00A35" w:rsidRDefault="00C00A35" w:rsidP="00C00A35">
      <w:pPr>
        <w:tabs>
          <w:tab w:val="left" w:pos="3280"/>
        </w:tabs>
      </w:pPr>
      <w:r>
        <w:t xml:space="preserve">Κατασκευάσαμε τις συναρτήσεις </w:t>
      </w:r>
      <w:r>
        <w:rPr>
          <w:lang w:val="en-US"/>
        </w:rPr>
        <w:t>h</w:t>
      </w:r>
      <w:r>
        <w:rPr>
          <w:vertAlign w:val="subscript"/>
          <w:lang w:val="en-US"/>
        </w:rPr>
        <w:t>k</w:t>
      </w:r>
      <w:r w:rsidRPr="00C00A35">
        <w:t xml:space="preserve"> </w:t>
      </w:r>
      <w:r>
        <w:t xml:space="preserve">και </w:t>
      </w:r>
      <w:r>
        <w:rPr>
          <w:lang w:val="en-US"/>
        </w:rPr>
        <w:t>g</w:t>
      </w:r>
      <w:r>
        <w:rPr>
          <w:vertAlign w:val="subscript"/>
          <w:lang w:val="en-US"/>
        </w:rPr>
        <w:t>k</w:t>
      </w:r>
      <w:r>
        <w:t xml:space="preserve"> και με την </w:t>
      </w:r>
      <w:r>
        <w:rPr>
          <w:lang w:val="en-US"/>
        </w:rPr>
        <w:t>h</w:t>
      </w:r>
      <w:r>
        <w:rPr>
          <w:vertAlign w:val="subscript"/>
          <w:lang w:val="en-US"/>
        </w:rPr>
        <w:t>k</w:t>
      </w:r>
      <w:r>
        <w:t xml:space="preserve"> φτιάξαμε ένα πίνακα </w:t>
      </w:r>
      <w:r>
        <w:rPr>
          <w:lang w:val="en-US"/>
        </w:rPr>
        <w:t>filterbank</w:t>
      </w:r>
      <w:r w:rsidRPr="00C00A35">
        <w:t>.</w:t>
      </w:r>
    </w:p>
    <w:p w14:paraId="74201F1B" w14:textId="77777777" w:rsidR="009A74CC" w:rsidRPr="00C00A35" w:rsidRDefault="009A74CC" w:rsidP="00BF5870">
      <w:pPr>
        <w:tabs>
          <w:tab w:val="left" w:pos="3280"/>
        </w:tabs>
      </w:pPr>
    </w:p>
    <w:p w14:paraId="58AE7C5E" w14:textId="7AE517E1" w:rsidR="00BB0637" w:rsidRPr="00DD117C" w:rsidRDefault="00BB0637" w:rsidP="00BB0637">
      <w:pPr>
        <w:pStyle w:val="2"/>
      </w:pPr>
      <w:r w:rsidRPr="00DD117C">
        <w:t>2.</w:t>
      </w:r>
      <w:r>
        <w:t>1</w:t>
      </w:r>
      <w:r w:rsidRPr="00DD117C">
        <w:t xml:space="preserve">  </w:t>
      </w:r>
      <w:r>
        <w:t>Ανάλυση µε Συστοιχία Φίλτρων</w:t>
      </w:r>
    </w:p>
    <w:p w14:paraId="05E949C3" w14:textId="546F3DF7" w:rsidR="00B82076" w:rsidRPr="00381455" w:rsidRDefault="00DD117C" w:rsidP="00BF5870">
      <w:pPr>
        <w:tabs>
          <w:tab w:val="left" w:pos="3280"/>
        </w:tabs>
      </w:pPr>
      <w:r>
        <w:t xml:space="preserve">Με τη χρήση της συνάρτησης </w:t>
      </w:r>
      <w:r>
        <w:rPr>
          <w:lang w:val="en-US"/>
        </w:rPr>
        <w:t>conv</w:t>
      </w:r>
      <w:r w:rsidRPr="00DD117C">
        <w:t xml:space="preserve">() </w:t>
      </w:r>
      <w:r>
        <w:t xml:space="preserve">του </w:t>
      </w:r>
      <w:r>
        <w:rPr>
          <w:lang w:val="en-US"/>
        </w:rPr>
        <w:t>matlab</w:t>
      </w:r>
      <w:r w:rsidRPr="00DD117C">
        <w:t xml:space="preserve"> </w:t>
      </w:r>
      <w:r>
        <w:t xml:space="preserve">συνελίξαμε την είσοδο με το </w:t>
      </w:r>
      <w:r>
        <w:rPr>
          <w:lang w:val="en-US"/>
        </w:rPr>
        <w:t>filterbank</w:t>
      </w:r>
      <w:r>
        <w:t>.</w:t>
      </w:r>
      <w:r w:rsidR="005B4FE8" w:rsidRPr="005B4FE8">
        <w:t xml:space="preserve"> </w:t>
      </w:r>
      <w:r w:rsidR="005B4FE8">
        <w:t>Στη συνέχεια υποδειγματοληπτήσαμε το σήμα με Μ =  32.</w:t>
      </w:r>
    </w:p>
    <w:p w14:paraId="0D51DACC" w14:textId="00CB5AB3" w:rsidR="00176C53" w:rsidRDefault="00176C53" w:rsidP="00BF5870">
      <w:pPr>
        <w:tabs>
          <w:tab w:val="left" w:pos="3280"/>
        </w:tabs>
      </w:pPr>
    </w:p>
    <w:p w14:paraId="2847FAE3" w14:textId="77777777" w:rsidR="00381455" w:rsidRPr="00DD117C" w:rsidRDefault="00381455" w:rsidP="00381455">
      <w:pPr>
        <w:pStyle w:val="2"/>
      </w:pPr>
      <w:r w:rsidRPr="00DD117C">
        <w:t>2.</w:t>
      </w:r>
      <w:r>
        <w:t>2</w:t>
      </w:r>
      <w:r w:rsidRPr="00DD117C">
        <w:t xml:space="preserve">  </w:t>
      </w:r>
      <w:r>
        <w:t>Κβαντοποίηση</w:t>
      </w:r>
    </w:p>
    <w:p w14:paraId="1B9F67FB" w14:textId="63B9C8AA" w:rsidR="00176C53" w:rsidRPr="001434D9" w:rsidRDefault="001434D9" w:rsidP="00BF5870">
      <w:pPr>
        <w:tabs>
          <w:tab w:val="left" w:pos="3280"/>
        </w:tabs>
      </w:pPr>
      <w:r>
        <w:t xml:space="preserve">Κάθε σήμα κάθε παραθύρου το κβαντίσαμε ως εξής. Υπολογίζουμε το μέγιστο και το ελάχιστο δείγμα. Παίρνουμε το πλήθος των διαφορετικών βαθμίδων έντασης του αρχικού σήματος και με τον τύπο (15) της εκφώνησης υπολογίζουμε το πλήθος των </w:t>
      </w:r>
      <w:r>
        <w:rPr>
          <w:lang w:val="en-US"/>
        </w:rPr>
        <w:t>bit</w:t>
      </w:r>
      <w:r w:rsidRPr="001434D9">
        <w:t xml:space="preserve"> </w:t>
      </w:r>
      <w:r>
        <w:t>που χρειάζονται για την κωδικοποίηση. Στη συνέχεια υπολογίζουμε το βήμα κβαντισμού και αφού υπολογίσουμε τις στάθμες του κβαντιστή αντικαθιστούμε κάθε τιμή του σήματος με την κοντινότερη στάθμη.</w:t>
      </w:r>
    </w:p>
    <w:p w14:paraId="33C975F0" w14:textId="67927218" w:rsidR="000D1D5E" w:rsidRPr="0061303E" w:rsidRDefault="0061303E" w:rsidP="00BF5870">
      <w:pPr>
        <w:tabs>
          <w:tab w:val="left" w:pos="3280"/>
        </w:tabs>
        <w:rPr>
          <w:lang w:val="en-US"/>
        </w:rPr>
      </w:pPr>
      <w:r>
        <w:rPr>
          <w:noProof/>
          <w:lang w:val="en-US" w:eastAsia="en-US"/>
        </w:rPr>
        <w:drawing>
          <wp:inline distT="0" distB="0" distL="0" distR="0" wp14:anchorId="7830010B" wp14:editId="3CA59E98">
            <wp:extent cx="5337175" cy="4003040"/>
            <wp:effectExtent l="0" t="0" r="0" b="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aptive.jpg"/>
                    <pic:cNvPicPr/>
                  </pic:nvPicPr>
                  <pic:blipFill>
                    <a:blip r:embed="rId23">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inline>
        </w:drawing>
      </w:r>
    </w:p>
    <w:p w14:paraId="5133D172" w14:textId="5ABB3066" w:rsidR="0061303E" w:rsidRDefault="0061303E">
      <w:r>
        <w:br w:type="page"/>
      </w:r>
    </w:p>
    <w:p w14:paraId="5A3C8FF8" w14:textId="0BBA7611" w:rsidR="000D1D5E" w:rsidRDefault="00C821F7" w:rsidP="00BF5870">
      <w:pPr>
        <w:tabs>
          <w:tab w:val="left" w:pos="3280"/>
        </w:tabs>
      </w:pPr>
      <w:r>
        <w:lastRenderedPageBreak/>
        <w:t xml:space="preserve">Για σύγκριση υπολογίσαμε και έναν μη προσαρμοζόμενο κβαντιστή με τον ίδιο ακριβώς τρόπο με τον προσαρμοζόμενο με την εξαίρεση ότι ορίζουμε άκρα του διαστήματος κβάντισης τα -1, 1 και πλήθος </w:t>
      </w:r>
      <w:r>
        <w:rPr>
          <w:lang w:val="en-US"/>
        </w:rPr>
        <w:t>bit</w:t>
      </w:r>
      <w:r w:rsidRPr="00C821F7">
        <w:t xml:space="preserve"> </w:t>
      </w:r>
      <w:r>
        <w:t>8.</w:t>
      </w:r>
    </w:p>
    <w:p w14:paraId="0B502227" w14:textId="443B1BED" w:rsidR="00B56E31" w:rsidRDefault="00F15E2E" w:rsidP="00BF5870">
      <w:pPr>
        <w:tabs>
          <w:tab w:val="left" w:pos="3280"/>
        </w:tabs>
      </w:pPr>
      <w:bookmarkStart w:id="0" w:name="_GoBack"/>
      <w:r>
        <w:rPr>
          <w:noProof/>
          <w:lang w:val="en-US" w:eastAsia="en-US"/>
        </w:rPr>
        <w:drawing>
          <wp:inline distT="0" distB="0" distL="0" distR="0" wp14:anchorId="2AAB328F" wp14:editId="12709654">
            <wp:extent cx="5337175" cy="400304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nadaptive.jpg"/>
                    <pic:cNvPicPr/>
                  </pic:nvPicPr>
                  <pic:blipFill>
                    <a:blip r:embed="rId24">
                      <a:extLst>
                        <a:ext uri="{28A0092B-C50C-407E-A947-70E740481C1C}">
                          <a14:useLocalDpi xmlns:a14="http://schemas.microsoft.com/office/drawing/2010/main" val="0"/>
                        </a:ext>
                      </a:extLst>
                    </a:blip>
                    <a:stretch>
                      <a:fillRect/>
                    </a:stretch>
                  </pic:blipFill>
                  <pic:spPr>
                    <a:xfrm>
                      <a:off x="0" y="0"/>
                      <a:ext cx="5337175" cy="4003040"/>
                    </a:xfrm>
                    <a:prstGeom prst="rect">
                      <a:avLst/>
                    </a:prstGeom>
                  </pic:spPr>
                </pic:pic>
              </a:graphicData>
            </a:graphic>
          </wp:inline>
        </w:drawing>
      </w:r>
      <w:bookmarkEnd w:id="0"/>
    </w:p>
    <w:p w14:paraId="50192109" w14:textId="77777777" w:rsidR="00B56E31" w:rsidRPr="00C821F7" w:rsidRDefault="00B56E31" w:rsidP="00BF5870">
      <w:pPr>
        <w:tabs>
          <w:tab w:val="left" w:pos="3280"/>
        </w:tabs>
      </w:pPr>
    </w:p>
    <w:p w14:paraId="1C41B706" w14:textId="598D42DA" w:rsidR="00381455" w:rsidRPr="00DD117C" w:rsidRDefault="00381455" w:rsidP="00381455">
      <w:pPr>
        <w:pStyle w:val="2"/>
      </w:pPr>
      <w:r w:rsidRPr="00DD117C">
        <w:t>2.</w:t>
      </w:r>
      <w:r>
        <w:rPr>
          <w:lang w:val="en-US"/>
        </w:rPr>
        <w:t>3</w:t>
      </w:r>
      <w:r w:rsidRPr="00DD117C">
        <w:t xml:space="preserve">  </w:t>
      </w:r>
      <w:r>
        <w:t>Σύνθεση</w:t>
      </w:r>
    </w:p>
    <w:p w14:paraId="0F43650F" w14:textId="761A79D7" w:rsidR="00381455" w:rsidRDefault="00381455" w:rsidP="00BF5870">
      <w:pPr>
        <w:tabs>
          <w:tab w:val="left" w:pos="3280"/>
        </w:tabs>
      </w:pPr>
    </w:p>
    <w:p w14:paraId="70C136F9" w14:textId="76FEF246" w:rsidR="009764B2" w:rsidRDefault="009764B2" w:rsidP="00BF5870">
      <w:pPr>
        <w:tabs>
          <w:tab w:val="left" w:pos="3280"/>
        </w:tabs>
      </w:pPr>
    </w:p>
    <w:p w14:paraId="2DA15041" w14:textId="77777777" w:rsidR="009764B2" w:rsidRPr="00381455" w:rsidRDefault="009764B2" w:rsidP="00BF5870">
      <w:pPr>
        <w:tabs>
          <w:tab w:val="left" w:pos="3280"/>
        </w:tabs>
      </w:pPr>
    </w:p>
    <w:sdt>
      <w:sdtPr>
        <w:rPr>
          <w:rFonts w:asciiTheme="minorHAnsi" w:eastAsiaTheme="minorHAnsi" w:hAnsiTheme="minorHAnsi" w:cstheme="minorBidi"/>
          <w:color w:val="595959" w:themeColor="text1" w:themeTint="A6"/>
          <w:sz w:val="20"/>
          <w:szCs w:val="20"/>
        </w:rPr>
        <w:id w:val="703593285"/>
        <w:docPartObj>
          <w:docPartGallery w:val="Bibliographies"/>
          <w:docPartUnique/>
        </w:docPartObj>
      </w:sdtPr>
      <w:sdtEndPr/>
      <w:sdtContent>
        <w:p w14:paraId="51EE3BBF" w14:textId="41FD49F7" w:rsidR="00E00BAA" w:rsidRPr="00BF260C" w:rsidRDefault="00E00BAA">
          <w:pPr>
            <w:pStyle w:val="1"/>
          </w:pPr>
          <w:r w:rsidRPr="00E00BAA">
            <w:rPr>
              <w:lang w:val="en-GB"/>
            </w:rPr>
            <w:t>References</w:t>
          </w:r>
        </w:p>
        <w:sdt>
          <w:sdtPr>
            <w:id w:val="-573587230"/>
            <w:bibliography/>
          </w:sdtPr>
          <w:sdtEndPr/>
          <w:sdtContent>
            <w:p w14:paraId="46120EF1" w14:textId="0832070E" w:rsidR="00FA47A8" w:rsidRPr="00BF260C" w:rsidRDefault="00E00BAA" w:rsidP="00FA47A8">
              <w:pPr>
                <w:pStyle w:val="af3"/>
                <w:ind w:left="720" w:hanging="720"/>
              </w:pPr>
              <w:r>
                <w:fldChar w:fldCharType="begin"/>
              </w:r>
              <w:r w:rsidRPr="00BF260C">
                <w:instrText xml:space="preserve"> </w:instrText>
              </w:r>
              <w:r w:rsidRPr="00E00BAA">
                <w:rPr>
                  <w:lang w:val="en-GB"/>
                </w:rPr>
                <w:instrText>BIBLIOGRAPHY</w:instrText>
              </w:r>
              <w:r w:rsidRPr="00BF260C">
                <w:instrText xml:space="preserve"> </w:instrText>
              </w:r>
              <w:r>
                <w:fldChar w:fldCharType="separate"/>
              </w:r>
              <w:r w:rsidR="00FA47A8">
                <w:rPr>
                  <w:noProof/>
                  <w:lang w:val="en-GB"/>
                </w:rPr>
                <w:t>here</w:t>
              </w:r>
            </w:p>
            <w:p w14:paraId="30BCEE7F" w14:textId="3E9DB563" w:rsidR="00E00BAA" w:rsidRPr="00BF260C" w:rsidRDefault="00E00BAA" w:rsidP="00212AE8">
              <w:pPr>
                <w:pStyle w:val="af3"/>
                <w:ind w:left="720" w:hanging="720"/>
              </w:pPr>
              <w:r>
                <w:rPr>
                  <w:b/>
                  <w:bCs/>
                  <w:noProof/>
                </w:rPr>
                <w:fldChar w:fldCharType="end"/>
              </w:r>
            </w:p>
          </w:sdtContent>
        </w:sdt>
      </w:sdtContent>
    </w:sdt>
    <w:sectPr w:rsidR="00E00BAA" w:rsidRPr="00BF260C">
      <w:headerReference w:type="even" r:id="rId25"/>
      <w:headerReference w:type="default" r:id="rId26"/>
      <w:footerReference w:type="even" r:id="rId27"/>
      <w:footerReference w:type="default" r:id="rId28"/>
      <w:headerReference w:type="first" r:id="rId29"/>
      <w:footerReference w:type="first" r:id="rId30"/>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B6C72" w14:textId="77777777" w:rsidR="009E402B" w:rsidRDefault="009E402B">
      <w:pPr>
        <w:spacing w:before="0" w:after="0" w:line="240" w:lineRule="auto"/>
      </w:pPr>
      <w:r>
        <w:separator/>
      </w:r>
    </w:p>
  </w:endnote>
  <w:endnote w:type="continuationSeparator" w:id="0">
    <w:p w14:paraId="4477291D" w14:textId="77777777" w:rsidR="009E402B" w:rsidRDefault="009E402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3164B" w14:textId="77777777" w:rsidR="00EB0540" w:rsidRDefault="00EB0540">
    <w:pPr>
      <w:pStyle w:val="af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100FF" w14:textId="27AE8F7D" w:rsidR="00EB0540" w:rsidRDefault="00643A95">
    <w:pPr>
      <w:pStyle w:val="af"/>
      <w:rPr>
        <w:rFonts w:ascii="Tahoma" w:hAnsi="Tahoma" w:cs="Tahoma"/>
      </w:rPr>
    </w:pPr>
    <w:r>
      <w:rPr>
        <w:rFonts w:ascii="Tahoma" w:hAnsi="Tahoma" w:cs="Tahoma"/>
      </w:rPr>
      <w:t xml:space="preserve">Σελίδα </w:t>
    </w:r>
    <w:r>
      <w:rPr>
        <w:rFonts w:ascii="Tahoma" w:hAnsi="Tahoma" w:cs="Tahoma"/>
      </w:rPr>
      <w:fldChar w:fldCharType="begin"/>
    </w:r>
    <w:r>
      <w:rPr>
        <w:rFonts w:ascii="Tahoma" w:hAnsi="Tahoma" w:cs="Tahoma"/>
      </w:rPr>
      <w:instrText>PAGE  \* Arabic  \* MERGEFORMAT</w:instrText>
    </w:r>
    <w:r>
      <w:rPr>
        <w:rFonts w:ascii="Tahoma" w:hAnsi="Tahoma" w:cs="Tahoma"/>
      </w:rPr>
      <w:fldChar w:fldCharType="separate"/>
    </w:r>
    <w:r w:rsidR="00F15E2E">
      <w:rPr>
        <w:rFonts w:ascii="Tahoma" w:hAnsi="Tahoma" w:cs="Tahoma"/>
        <w:noProof/>
      </w:rPr>
      <w:t>8</w:t>
    </w:r>
    <w:r>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DEE0D" w14:textId="77777777" w:rsidR="00EB0540" w:rsidRDefault="00EB054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49414" w14:textId="77777777" w:rsidR="009E402B" w:rsidRDefault="009E402B">
      <w:pPr>
        <w:spacing w:before="0" w:after="0" w:line="240" w:lineRule="auto"/>
      </w:pPr>
      <w:r>
        <w:separator/>
      </w:r>
    </w:p>
  </w:footnote>
  <w:footnote w:type="continuationSeparator" w:id="0">
    <w:p w14:paraId="442F779C" w14:textId="77777777" w:rsidR="009E402B" w:rsidRDefault="009E402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7E113" w14:textId="77777777" w:rsidR="00EB0540" w:rsidRDefault="00EB0540">
    <w:pPr>
      <w:pStyle w:val="af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24BDA" w14:textId="77777777" w:rsidR="00EB0540" w:rsidRDefault="00EB0540">
    <w:pPr>
      <w:pStyle w:val="afa"/>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23161" w14:textId="77777777" w:rsidR="00EB0540" w:rsidRDefault="00EB0540">
    <w:pPr>
      <w:pStyle w:val="af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a0"/>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09"/>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191"/>
    <w:rsid w:val="00016D42"/>
    <w:rsid w:val="000305D6"/>
    <w:rsid w:val="00035727"/>
    <w:rsid w:val="000437CB"/>
    <w:rsid w:val="0008613C"/>
    <w:rsid w:val="00091D4D"/>
    <w:rsid w:val="000A26EA"/>
    <w:rsid w:val="000D1D5E"/>
    <w:rsid w:val="00111EEA"/>
    <w:rsid w:val="00122517"/>
    <w:rsid w:val="0012542B"/>
    <w:rsid w:val="00125836"/>
    <w:rsid w:val="00140CF5"/>
    <w:rsid w:val="001434D9"/>
    <w:rsid w:val="00176C53"/>
    <w:rsid w:val="00195B50"/>
    <w:rsid w:val="001A19B5"/>
    <w:rsid w:val="001A2191"/>
    <w:rsid w:val="001C115B"/>
    <w:rsid w:val="001D0B21"/>
    <w:rsid w:val="001F3D61"/>
    <w:rsid w:val="00200388"/>
    <w:rsid w:val="002076D1"/>
    <w:rsid w:val="00212AE8"/>
    <w:rsid w:val="00233CC3"/>
    <w:rsid w:val="00252FF3"/>
    <w:rsid w:val="0025498A"/>
    <w:rsid w:val="00256298"/>
    <w:rsid w:val="00266334"/>
    <w:rsid w:val="002709E0"/>
    <w:rsid w:val="002A1A88"/>
    <w:rsid w:val="002C32E4"/>
    <w:rsid w:val="002E20C9"/>
    <w:rsid w:val="00302410"/>
    <w:rsid w:val="00325CC2"/>
    <w:rsid w:val="00332AF0"/>
    <w:rsid w:val="00357C82"/>
    <w:rsid w:val="003644A8"/>
    <w:rsid w:val="00373501"/>
    <w:rsid w:val="003811B6"/>
    <w:rsid w:val="00381455"/>
    <w:rsid w:val="00396A4D"/>
    <w:rsid w:val="003A40B7"/>
    <w:rsid w:val="003B5E29"/>
    <w:rsid w:val="003D2541"/>
    <w:rsid w:val="003F6CA3"/>
    <w:rsid w:val="00401994"/>
    <w:rsid w:val="0041016F"/>
    <w:rsid w:val="00436800"/>
    <w:rsid w:val="00446EDD"/>
    <w:rsid w:val="004556AB"/>
    <w:rsid w:val="004740A4"/>
    <w:rsid w:val="004915E8"/>
    <w:rsid w:val="004B75D1"/>
    <w:rsid w:val="004F5351"/>
    <w:rsid w:val="00506D61"/>
    <w:rsid w:val="00510249"/>
    <w:rsid w:val="00522FC4"/>
    <w:rsid w:val="00526D04"/>
    <w:rsid w:val="00534820"/>
    <w:rsid w:val="0054095D"/>
    <w:rsid w:val="005741CD"/>
    <w:rsid w:val="00575F82"/>
    <w:rsid w:val="005B4FE8"/>
    <w:rsid w:val="005D6DBF"/>
    <w:rsid w:val="0060020D"/>
    <w:rsid w:val="0061303E"/>
    <w:rsid w:val="00616522"/>
    <w:rsid w:val="00621937"/>
    <w:rsid w:val="00622FB2"/>
    <w:rsid w:val="00632F4C"/>
    <w:rsid w:val="00637D6E"/>
    <w:rsid w:val="00643A95"/>
    <w:rsid w:val="00686F7C"/>
    <w:rsid w:val="006B378D"/>
    <w:rsid w:val="006C0BD1"/>
    <w:rsid w:val="006C3936"/>
    <w:rsid w:val="006D6B5D"/>
    <w:rsid w:val="006F48C5"/>
    <w:rsid w:val="007018F2"/>
    <w:rsid w:val="007402A9"/>
    <w:rsid w:val="00745094"/>
    <w:rsid w:val="00747D9E"/>
    <w:rsid w:val="007A49E6"/>
    <w:rsid w:val="007A5EF9"/>
    <w:rsid w:val="007B0DDC"/>
    <w:rsid w:val="007F51B4"/>
    <w:rsid w:val="0080020A"/>
    <w:rsid w:val="00840BB9"/>
    <w:rsid w:val="00852279"/>
    <w:rsid w:val="00864D39"/>
    <w:rsid w:val="00865435"/>
    <w:rsid w:val="008679C9"/>
    <w:rsid w:val="00892C35"/>
    <w:rsid w:val="0089799C"/>
    <w:rsid w:val="008D1D10"/>
    <w:rsid w:val="008D7B45"/>
    <w:rsid w:val="008F4CFD"/>
    <w:rsid w:val="00906B63"/>
    <w:rsid w:val="009134C2"/>
    <w:rsid w:val="00945D7C"/>
    <w:rsid w:val="009764B2"/>
    <w:rsid w:val="009A245C"/>
    <w:rsid w:val="009A74CC"/>
    <w:rsid w:val="009B2FB0"/>
    <w:rsid w:val="009D3B1D"/>
    <w:rsid w:val="009D7FF0"/>
    <w:rsid w:val="009E0CF4"/>
    <w:rsid w:val="009E402B"/>
    <w:rsid w:val="00A31C8A"/>
    <w:rsid w:val="00A36FC8"/>
    <w:rsid w:val="00A410D4"/>
    <w:rsid w:val="00A44294"/>
    <w:rsid w:val="00A56FE5"/>
    <w:rsid w:val="00A6030F"/>
    <w:rsid w:val="00A744F9"/>
    <w:rsid w:val="00A75DBA"/>
    <w:rsid w:val="00A835CF"/>
    <w:rsid w:val="00A83C38"/>
    <w:rsid w:val="00AD22D1"/>
    <w:rsid w:val="00AE3039"/>
    <w:rsid w:val="00AF616F"/>
    <w:rsid w:val="00B071D7"/>
    <w:rsid w:val="00B15AC1"/>
    <w:rsid w:val="00B16103"/>
    <w:rsid w:val="00B17C8C"/>
    <w:rsid w:val="00B21CF1"/>
    <w:rsid w:val="00B227B7"/>
    <w:rsid w:val="00B54B04"/>
    <w:rsid w:val="00B56E31"/>
    <w:rsid w:val="00B64A56"/>
    <w:rsid w:val="00B80E35"/>
    <w:rsid w:val="00B82076"/>
    <w:rsid w:val="00BA24FE"/>
    <w:rsid w:val="00BB0637"/>
    <w:rsid w:val="00BC42E7"/>
    <w:rsid w:val="00BC63A2"/>
    <w:rsid w:val="00BE0749"/>
    <w:rsid w:val="00BE2169"/>
    <w:rsid w:val="00BE7478"/>
    <w:rsid w:val="00BF260C"/>
    <w:rsid w:val="00BF5870"/>
    <w:rsid w:val="00C00A35"/>
    <w:rsid w:val="00C1468D"/>
    <w:rsid w:val="00C27DD9"/>
    <w:rsid w:val="00C51A66"/>
    <w:rsid w:val="00C821F7"/>
    <w:rsid w:val="00C84F68"/>
    <w:rsid w:val="00CA46FE"/>
    <w:rsid w:val="00CD33AE"/>
    <w:rsid w:val="00CD4440"/>
    <w:rsid w:val="00CD5A66"/>
    <w:rsid w:val="00CE68ED"/>
    <w:rsid w:val="00D27FA2"/>
    <w:rsid w:val="00D327BD"/>
    <w:rsid w:val="00D50EE7"/>
    <w:rsid w:val="00D527E0"/>
    <w:rsid w:val="00D60414"/>
    <w:rsid w:val="00D6734D"/>
    <w:rsid w:val="00D95D04"/>
    <w:rsid w:val="00D96980"/>
    <w:rsid w:val="00DC765D"/>
    <w:rsid w:val="00DC780F"/>
    <w:rsid w:val="00DD117C"/>
    <w:rsid w:val="00E00BAA"/>
    <w:rsid w:val="00E8611A"/>
    <w:rsid w:val="00E8652E"/>
    <w:rsid w:val="00EA31FB"/>
    <w:rsid w:val="00EB0540"/>
    <w:rsid w:val="00EC1D2D"/>
    <w:rsid w:val="00ED5216"/>
    <w:rsid w:val="00ED5E0C"/>
    <w:rsid w:val="00ED7EB7"/>
    <w:rsid w:val="00EF0CCF"/>
    <w:rsid w:val="00EF1CCE"/>
    <w:rsid w:val="00EF3764"/>
    <w:rsid w:val="00F01472"/>
    <w:rsid w:val="00F053CC"/>
    <w:rsid w:val="00F059E4"/>
    <w:rsid w:val="00F15836"/>
    <w:rsid w:val="00F15E2E"/>
    <w:rsid w:val="00F274C3"/>
    <w:rsid w:val="00F73A79"/>
    <w:rsid w:val="00F902D3"/>
    <w:rsid w:val="00FA07B3"/>
    <w:rsid w:val="00FA47A8"/>
    <w:rsid w:val="00FB305D"/>
    <w:rsid w:val="00FB3D4B"/>
    <w:rsid w:val="00FB5163"/>
    <w:rsid w:val="00FD0ACB"/>
    <w:rsid w:val="00FD56F2"/>
  </w:rsids>
  <m:mathPr>
    <m:mathFont m:val="Cambria Math"/>
    <m:brkBin m:val="before"/>
    <m:brkBinSub m:val="--"/>
    <m:smallFrac m:val="0"/>
    <m:dispDef/>
    <m:lMargin m:val="0"/>
    <m:rMargin m:val="0"/>
    <m:defJc m:val="centerGroup"/>
    <m:wrapIndent m:val="1440"/>
    <m:intLim m:val="subSup"/>
    <m:naryLim m:val="undOvr"/>
  </m:mathPr>
  <w:themeFontLang w:val="el-GR"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0AB1A"/>
  <w15:docId w15:val="{FA4CC5EB-4394-4575-9236-CF0E43AB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l-GR" w:eastAsia="el-G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9"/>
    <w:qFormat/>
    <w:rsid w:val="00840BB9"/>
    <w:pPr>
      <w:keepNext/>
      <w:keepLines/>
      <w:spacing w:before="240" w:after="0"/>
      <w:outlineLvl w:val="0"/>
    </w:pPr>
    <w:rPr>
      <w:rFonts w:asciiTheme="majorHAnsi" w:eastAsiaTheme="majorEastAsia" w:hAnsiTheme="majorHAnsi" w:cstheme="majorBidi"/>
      <w:color w:val="007789" w:themeColor="accent1" w:themeShade="BF"/>
      <w:sz w:val="32"/>
      <w:szCs w:val="32"/>
    </w:rPr>
  </w:style>
  <w:style w:type="paragraph" w:styleId="2">
    <w:name w:val="heading 2"/>
    <w:basedOn w:val="a1"/>
    <w:next w:val="a1"/>
    <w:link w:val="2Char"/>
    <w:unhideWhenUsed/>
    <w:qFormat/>
    <w:rsid w:val="00840BB9"/>
    <w:pPr>
      <w:keepNext/>
      <w:keepLines/>
      <w:spacing w:before="40" w:after="0"/>
      <w:outlineLvl w:val="1"/>
    </w:pPr>
    <w:rPr>
      <w:rFonts w:asciiTheme="majorHAnsi" w:eastAsiaTheme="majorEastAsia" w:hAnsiTheme="majorHAnsi" w:cstheme="majorBidi"/>
      <w:color w:val="007789" w:themeColor="accent1" w:themeShade="BF"/>
      <w:sz w:val="26"/>
      <w:szCs w:val="26"/>
    </w:rPr>
  </w:style>
  <w:style w:type="paragraph" w:styleId="3">
    <w:name w:val="heading 3"/>
    <w:basedOn w:val="a1"/>
    <w:next w:val="a1"/>
    <w:link w:val="3Char"/>
    <w:unhideWhenUsed/>
    <w:qFormat/>
    <w:rsid w:val="00534820"/>
    <w:pPr>
      <w:keepNext/>
      <w:keepLines/>
      <w:spacing w:before="40" w:after="0"/>
      <w:outlineLvl w:val="2"/>
    </w:pPr>
    <w:rPr>
      <w:rFonts w:asciiTheme="majorHAnsi" w:eastAsiaTheme="majorEastAsia" w:hAnsiTheme="majorHAnsi" w:cstheme="majorBidi"/>
      <w:color w:val="004F5B" w:themeColor="accent1" w:themeShade="7F"/>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0">
    <w:name w:val="επικεφαλίδα 1"/>
    <w:basedOn w:val="a1"/>
    <w:next w:val="a1"/>
    <w:link w:val="11"/>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customStyle="1" w:styleId="20">
    <w:name w:val="επικεφαλίδα 2"/>
    <w:basedOn w:val="a1"/>
    <w:next w:val="a1"/>
    <w:link w:val="21"/>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customStyle="1" w:styleId="30">
    <w:name w:val="επικεφαλίδα 3"/>
    <w:basedOn w:val="a1"/>
    <w:next w:val="a1"/>
    <w:link w:val="31"/>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customStyle="1" w:styleId="4">
    <w:name w:val="επικεφαλίδα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5">
    <w:name w:val="επικεφαλίδα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6">
    <w:name w:val="επικεφαλίδα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styleId="a5">
    <w:name w:val="Light Shading"/>
    <w:basedOn w:val="a3"/>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6">
    <w:name w:val="Στοιχεία επικοινωνίας"/>
    <w:basedOn w:val="a1"/>
    <w:uiPriority w:val="99"/>
    <w:qFormat/>
    <w:pPr>
      <w:spacing w:before="0" w:after="0"/>
      <w:jc w:val="center"/>
    </w:pPr>
  </w:style>
  <w:style w:type="character" w:customStyle="1" w:styleId="11">
    <w:name w:val="Χαρακτήρας επικεφαλίδας 1"/>
    <w:basedOn w:val="a2"/>
    <w:link w:val="10"/>
    <w:uiPriority w:val="1"/>
    <w:rPr>
      <w:rFonts w:asciiTheme="majorHAnsi" w:eastAsiaTheme="majorEastAsia" w:hAnsiTheme="majorHAnsi" w:cstheme="majorBidi"/>
      <w:color w:val="00A0B8" w:themeColor="accent1"/>
      <w:sz w:val="30"/>
    </w:rPr>
  </w:style>
  <w:style w:type="character" w:customStyle="1" w:styleId="21">
    <w:name w:val="Χαρακτήρας επικεφαλίδας 2"/>
    <w:basedOn w:val="a2"/>
    <w:link w:val="20"/>
    <w:uiPriority w:val="1"/>
    <w:rPr>
      <w:rFonts w:asciiTheme="majorHAnsi" w:eastAsiaTheme="majorEastAsia" w:hAnsiTheme="majorHAnsi" w:cstheme="majorBidi"/>
      <w:caps/>
      <w:color w:val="00A0B8" w:themeColor="accent1"/>
      <w:sz w:val="22"/>
    </w:rPr>
  </w:style>
  <w:style w:type="character" w:customStyle="1" w:styleId="31">
    <w:name w:val="Χαρακτήρας επικεφαλίδας 3"/>
    <w:basedOn w:val="a2"/>
    <w:link w:val="30"/>
    <w:uiPriority w:val="1"/>
    <w:rPr>
      <w:rFonts w:asciiTheme="majorHAnsi" w:eastAsiaTheme="majorEastAsia" w:hAnsiTheme="majorHAnsi" w:cstheme="majorBidi"/>
      <w:color w:val="00A0B8" w:themeColor="accent1"/>
      <w:sz w:val="22"/>
    </w:rPr>
  </w:style>
  <w:style w:type="character" w:customStyle="1" w:styleId="40">
    <w:name w:val="Χαρακτήρας επικεφαλίδας 4"/>
    <w:basedOn w:val="a2"/>
    <w:link w:val="4"/>
    <w:uiPriority w:val="9"/>
    <w:semiHidden/>
    <w:rPr>
      <w:rFonts w:asciiTheme="majorHAnsi" w:eastAsiaTheme="majorEastAsia" w:hAnsiTheme="majorHAnsi" w:cstheme="majorBidi"/>
      <w:i/>
      <w:iCs/>
      <w:color w:val="00A0B8" w:themeColor="accent1"/>
    </w:rPr>
  </w:style>
  <w:style w:type="character" w:customStyle="1" w:styleId="50">
    <w:name w:val="Χαρακτήρας επικεφαλίδας 5"/>
    <w:basedOn w:val="a2"/>
    <w:link w:val="5"/>
    <w:uiPriority w:val="9"/>
    <w:semiHidden/>
    <w:rPr>
      <w:rFonts w:asciiTheme="majorHAnsi" w:eastAsiaTheme="majorEastAsia" w:hAnsiTheme="majorHAnsi" w:cstheme="majorBidi"/>
      <w:color w:val="00505C" w:themeColor="accent1" w:themeShade="80"/>
    </w:rPr>
  </w:style>
  <w:style w:type="character" w:customStyle="1" w:styleId="60">
    <w:name w:val="Χαρακτήρας επικεφαλίδας 6"/>
    <w:basedOn w:val="a2"/>
    <w:link w:val="6"/>
    <w:uiPriority w:val="9"/>
    <w:semiHidden/>
    <w:rPr>
      <w:rFonts w:asciiTheme="majorHAnsi" w:eastAsiaTheme="majorEastAsia" w:hAnsiTheme="majorHAnsi" w:cstheme="majorBidi"/>
      <w:i/>
      <w:iCs/>
      <w:color w:val="004F5B" w:themeColor="accent1" w:themeShade="7F"/>
    </w:rPr>
  </w:style>
  <w:style w:type="paragraph" w:customStyle="1" w:styleId="a7">
    <w:name w:val="λεζάντα"/>
    <w:basedOn w:val="a1"/>
    <w:next w:val="a1"/>
    <w:uiPriority w:val="10"/>
    <w:unhideWhenUsed/>
    <w:qFormat/>
    <w:pPr>
      <w:spacing w:before="200" w:after="120" w:line="240" w:lineRule="auto"/>
    </w:pPr>
    <w:rPr>
      <w:i/>
      <w:iCs/>
    </w:rPr>
  </w:style>
  <w:style w:type="paragraph" w:styleId="a0">
    <w:name w:val="List Bullet"/>
    <w:basedOn w:val="a1"/>
    <w:uiPriority w:val="1"/>
    <w:unhideWhenUsed/>
    <w:qFormat/>
    <w:pPr>
      <w:numPr>
        <w:numId w:val="5"/>
      </w:numPr>
    </w:pPr>
  </w:style>
  <w:style w:type="paragraph" w:styleId="a">
    <w:name w:val="List Number"/>
    <w:basedOn w:val="a1"/>
    <w:uiPriority w:val="1"/>
    <w:unhideWhenUsed/>
    <w:qFormat/>
    <w:pPr>
      <w:numPr>
        <w:numId w:val="6"/>
      </w:numPr>
      <w:contextualSpacing/>
    </w:pPr>
  </w:style>
  <w:style w:type="paragraph" w:styleId="a8">
    <w:name w:val="Title"/>
    <w:basedOn w:val="a1"/>
    <w:next w:val="a1"/>
    <w:link w:val="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8"/>
    <w:uiPriority w:val="10"/>
    <w:rPr>
      <w:rFonts w:asciiTheme="majorHAnsi" w:eastAsiaTheme="majorEastAsia" w:hAnsiTheme="majorHAnsi" w:cstheme="majorBidi"/>
      <w:color w:val="007789" w:themeColor="accent1" w:themeShade="BF"/>
      <w:kern w:val="28"/>
      <w:sz w:val="60"/>
    </w:rPr>
  </w:style>
  <w:style w:type="paragraph" w:styleId="a9">
    <w:name w:val="Subtitle"/>
    <w:basedOn w:val="a1"/>
    <w:next w:val="a1"/>
    <w:link w:val="Char0"/>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Char0">
    <w:name w:val="Υπότιτλος Char"/>
    <w:basedOn w:val="a2"/>
    <w:link w:val="a9"/>
    <w:uiPriority w:val="11"/>
    <w:rPr>
      <w:rFonts w:asciiTheme="majorHAnsi" w:eastAsiaTheme="majorEastAsia" w:hAnsiTheme="majorHAnsi" w:cstheme="majorBidi"/>
      <w:caps/>
      <w:sz w:val="26"/>
    </w:rPr>
  </w:style>
  <w:style w:type="character" w:styleId="aa">
    <w:name w:val="Emphasis"/>
    <w:basedOn w:val="a2"/>
    <w:uiPriority w:val="10"/>
    <w:unhideWhenUsed/>
    <w:qFormat/>
    <w:rPr>
      <w:i w:val="0"/>
      <w:iCs w:val="0"/>
      <w:color w:val="007789" w:themeColor="accent1" w:themeShade="BF"/>
    </w:rPr>
  </w:style>
  <w:style w:type="paragraph" w:styleId="ab">
    <w:name w:val="No Spacing"/>
    <w:link w:val="Char1"/>
    <w:uiPriority w:val="1"/>
    <w:unhideWhenUsed/>
    <w:qFormat/>
    <w:pPr>
      <w:spacing w:before="0" w:after="0" w:line="240" w:lineRule="auto"/>
    </w:pPr>
    <w:rPr>
      <w:color w:val="auto"/>
    </w:rPr>
  </w:style>
  <w:style w:type="character" w:customStyle="1" w:styleId="Char1">
    <w:name w:val="Χωρίς διάστιχο Char"/>
    <w:basedOn w:val="a2"/>
    <w:link w:val="ab"/>
    <w:uiPriority w:val="1"/>
    <w:rPr>
      <w:rFonts w:asciiTheme="minorHAnsi" w:eastAsiaTheme="minorEastAsia" w:hAnsiTheme="minorHAnsi" w:cstheme="minorBidi"/>
      <w:color w:val="auto"/>
    </w:rPr>
  </w:style>
  <w:style w:type="paragraph" w:customStyle="1" w:styleId="ac">
    <w:name w:val="Παράθεση"/>
    <w:basedOn w:val="a1"/>
    <w:next w:val="a1"/>
    <w:link w:val="ad"/>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ad">
    <w:name w:val="Χαρακτήρας εισαγωγικών"/>
    <w:basedOn w:val="a2"/>
    <w:link w:val="ac"/>
    <w:uiPriority w:val="10"/>
    <w:rPr>
      <w:i/>
      <w:iCs/>
      <w:color w:val="00A0B8" w:themeColor="accent1"/>
      <w:sz w:val="26"/>
      <w14:textFill>
        <w14:solidFill>
          <w14:schemeClr w14:val="accent1">
            <w14:alpha w14:val="30000"/>
          </w14:schemeClr>
        </w14:solidFill>
      </w14:textFill>
    </w:rPr>
  </w:style>
  <w:style w:type="paragraph" w:customStyle="1" w:styleId="ae">
    <w:name w:val="Επικεφαλίδα πίνακα περιεχομένων"/>
    <w:basedOn w:val="10"/>
    <w:next w:val="a1"/>
    <w:uiPriority w:val="39"/>
    <w:unhideWhenUsed/>
    <w:qFormat/>
    <w:pPr>
      <w:spacing w:before="0"/>
      <w:outlineLvl w:val="9"/>
    </w:pPr>
  </w:style>
  <w:style w:type="paragraph" w:customStyle="1" w:styleId="af">
    <w:name w:val="υποσέλιδο"/>
    <w:basedOn w:val="a1"/>
    <w:link w:val="af0"/>
    <w:uiPriority w:val="99"/>
    <w:unhideWhenUsed/>
    <w:pPr>
      <w:spacing w:before="0" w:after="0" w:line="240" w:lineRule="auto"/>
      <w:jc w:val="right"/>
    </w:pPr>
    <w:rPr>
      <w:caps/>
      <w:sz w:val="16"/>
    </w:rPr>
  </w:style>
  <w:style w:type="character" w:customStyle="1" w:styleId="af0">
    <w:name w:val="Χαρακτήρας υποσέλιδου"/>
    <w:basedOn w:val="a2"/>
    <w:link w:val="af"/>
    <w:uiPriority w:val="99"/>
    <w:rPr>
      <w:caps/>
      <w:sz w:val="16"/>
    </w:rPr>
  </w:style>
  <w:style w:type="paragraph" w:customStyle="1" w:styleId="32">
    <w:name w:val="πίνακας περιεχομένων 3"/>
    <w:basedOn w:val="a1"/>
    <w:next w:val="a1"/>
    <w:autoRedefine/>
    <w:uiPriority w:val="39"/>
    <w:unhideWhenUsed/>
    <w:pPr>
      <w:spacing w:after="100"/>
      <w:ind w:left="400"/>
    </w:pPr>
    <w:rPr>
      <w:i/>
      <w:iCs/>
    </w:rPr>
  </w:style>
  <w:style w:type="character" w:styleId="-">
    <w:name w:val="Hyperlink"/>
    <w:basedOn w:val="a2"/>
    <w:uiPriority w:val="99"/>
    <w:unhideWhenUsed/>
    <w:rPr>
      <w:color w:val="EB8803" w:themeColor="hyperlink"/>
      <w:u w:val="single"/>
    </w:rPr>
  </w:style>
  <w:style w:type="paragraph" w:customStyle="1" w:styleId="12">
    <w:name w:val="πίνακας περιεχομένων 1"/>
    <w:basedOn w:val="a1"/>
    <w:next w:val="a1"/>
    <w:autoRedefine/>
    <w:uiPriority w:val="39"/>
    <w:unhideWhenUsed/>
    <w:pPr>
      <w:spacing w:after="100"/>
    </w:pPr>
  </w:style>
  <w:style w:type="paragraph" w:customStyle="1" w:styleId="22">
    <w:name w:val="πίνακας περιεχομένων 2"/>
    <w:basedOn w:val="a1"/>
    <w:next w:val="a1"/>
    <w:autoRedefine/>
    <w:uiPriority w:val="39"/>
    <w:unhideWhenUsed/>
    <w:pPr>
      <w:spacing w:after="100"/>
      <w:ind w:left="200"/>
    </w:pPr>
  </w:style>
  <w:style w:type="paragraph" w:customStyle="1" w:styleId="af1">
    <w:name w:val="Κείμενο σε συννεφάκι"/>
    <w:basedOn w:val="a1"/>
    <w:link w:val="af2"/>
    <w:uiPriority w:val="99"/>
    <w:semiHidden/>
    <w:unhideWhenUsed/>
    <w:pPr>
      <w:spacing w:after="0" w:line="240" w:lineRule="auto"/>
    </w:pPr>
    <w:rPr>
      <w:rFonts w:ascii="Tahoma" w:hAnsi="Tahoma" w:cs="Tahoma"/>
      <w:sz w:val="16"/>
    </w:rPr>
  </w:style>
  <w:style w:type="character" w:customStyle="1" w:styleId="af2">
    <w:name w:val="Χαρακτήρας κειμένου σε συννεφάκι"/>
    <w:basedOn w:val="a2"/>
    <w:link w:val="af1"/>
    <w:uiPriority w:val="99"/>
    <w:semiHidden/>
    <w:rPr>
      <w:rFonts w:ascii="Tahoma" w:hAnsi="Tahoma" w:cs="Tahoma"/>
      <w:sz w:val="16"/>
    </w:rPr>
  </w:style>
  <w:style w:type="paragraph" w:styleId="af3">
    <w:name w:val="Bibliography"/>
    <w:basedOn w:val="a1"/>
    <w:next w:val="a1"/>
    <w:uiPriority w:val="39"/>
    <w:unhideWhenUsed/>
  </w:style>
  <w:style w:type="paragraph" w:customStyle="1" w:styleId="af4">
    <w:name w:val="κεφαλίδα"/>
    <w:basedOn w:val="a1"/>
    <w:link w:val="af5"/>
    <w:uiPriority w:val="99"/>
    <w:unhideWhenUsed/>
    <w:pPr>
      <w:spacing w:before="0" w:after="0" w:line="240" w:lineRule="auto"/>
    </w:pPr>
  </w:style>
  <w:style w:type="character" w:customStyle="1" w:styleId="af5">
    <w:name w:val="Χαρακτήρας κεφαλίδας"/>
    <w:basedOn w:val="a2"/>
    <w:link w:val="af4"/>
    <w:uiPriority w:val="99"/>
  </w:style>
  <w:style w:type="paragraph" w:customStyle="1" w:styleId="af6">
    <w:name w:val="Κανονική εσοχή"/>
    <w:basedOn w:val="a1"/>
    <w:uiPriority w:val="99"/>
    <w:unhideWhenUsed/>
    <w:pPr>
      <w:ind w:left="720"/>
    </w:pPr>
  </w:style>
  <w:style w:type="character" w:styleId="af7">
    <w:name w:val="Placeholder Text"/>
    <w:basedOn w:val="a2"/>
    <w:uiPriority w:val="99"/>
    <w:semiHidden/>
    <w:rPr>
      <w:color w:val="808080"/>
    </w:rPr>
  </w:style>
  <w:style w:type="table" w:customStyle="1" w:styleId="af8">
    <w:name w:val="Πίνακας έκθεσης"/>
    <w:basedOn w:val="a3"/>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af9">
    <w:name w:val="Table Grid"/>
    <w:basedOn w:val="a3"/>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header"/>
    <w:basedOn w:val="a1"/>
    <w:link w:val="Char2"/>
    <w:uiPriority w:val="99"/>
    <w:unhideWhenUsed/>
    <w:pPr>
      <w:tabs>
        <w:tab w:val="center" w:pos="4153"/>
        <w:tab w:val="right" w:pos="8306"/>
      </w:tabs>
      <w:spacing w:before="0" w:after="0" w:line="240" w:lineRule="auto"/>
    </w:pPr>
  </w:style>
  <w:style w:type="character" w:customStyle="1" w:styleId="Char2">
    <w:name w:val="Κεφαλίδα Char"/>
    <w:basedOn w:val="a2"/>
    <w:link w:val="afa"/>
    <w:uiPriority w:val="99"/>
  </w:style>
  <w:style w:type="paragraph" w:styleId="afb">
    <w:name w:val="footer"/>
    <w:basedOn w:val="a1"/>
    <w:link w:val="Char3"/>
    <w:uiPriority w:val="99"/>
    <w:unhideWhenUsed/>
    <w:pPr>
      <w:tabs>
        <w:tab w:val="center" w:pos="4153"/>
        <w:tab w:val="right" w:pos="8306"/>
      </w:tabs>
      <w:spacing w:before="0" w:after="0" w:line="240" w:lineRule="auto"/>
    </w:pPr>
  </w:style>
  <w:style w:type="character" w:customStyle="1" w:styleId="Char3">
    <w:name w:val="Υποσέλιδο Char"/>
    <w:basedOn w:val="a2"/>
    <w:link w:val="afb"/>
    <w:uiPriority w:val="99"/>
  </w:style>
  <w:style w:type="paragraph" w:styleId="afc">
    <w:name w:val="Balloon Text"/>
    <w:basedOn w:val="a1"/>
    <w:link w:val="Char4"/>
    <w:uiPriority w:val="99"/>
    <w:semiHidden/>
    <w:unhideWhenUsed/>
    <w:pPr>
      <w:spacing w:before="0" w:after="0" w:line="240" w:lineRule="auto"/>
    </w:pPr>
    <w:rPr>
      <w:rFonts w:ascii="Tahoma" w:hAnsi="Tahoma" w:cs="Tahoma"/>
      <w:sz w:val="16"/>
      <w:szCs w:val="16"/>
    </w:rPr>
  </w:style>
  <w:style w:type="character" w:customStyle="1" w:styleId="Char4">
    <w:name w:val="Κείμενο πλαισίου Char"/>
    <w:basedOn w:val="a2"/>
    <w:link w:val="afc"/>
    <w:uiPriority w:val="99"/>
    <w:semiHidden/>
    <w:rPr>
      <w:rFonts w:ascii="Tahoma" w:hAnsi="Tahoma" w:cs="Tahoma"/>
      <w:sz w:val="16"/>
      <w:szCs w:val="16"/>
    </w:rPr>
  </w:style>
  <w:style w:type="character" w:customStyle="1" w:styleId="1Char">
    <w:name w:val="Επικεφαλίδα 1 Char"/>
    <w:basedOn w:val="a2"/>
    <w:link w:val="1"/>
    <w:uiPriority w:val="9"/>
    <w:rsid w:val="00840BB9"/>
    <w:rPr>
      <w:rFonts w:asciiTheme="majorHAnsi" w:eastAsiaTheme="majorEastAsia" w:hAnsiTheme="majorHAnsi" w:cstheme="majorBidi"/>
      <w:color w:val="007789" w:themeColor="accent1" w:themeShade="BF"/>
      <w:sz w:val="32"/>
      <w:szCs w:val="32"/>
    </w:rPr>
  </w:style>
  <w:style w:type="character" w:customStyle="1" w:styleId="2Char">
    <w:name w:val="Επικεφαλίδα 2 Char"/>
    <w:basedOn w:val="a2"/>
    <w:link w:val="2"/>
    <w:rsid w:val="00840BB9"/>
    <w:rPr>
      <w:rFonts w:asciiTheme="majorHAnsi" w:eastAsiaTheme="majorEastAsia" w:hAnsiTheme="majorHAnsi" w:cstheme="majorBidi"/>
      <w:color w:val="007789" w:themeColor="accent1" w:themeShade="BF"/>
      <w:sz w:val="26"/>
      <w:szCs w:val="26"/>
    </w:rPr>
  </w:style>
  <w:style w:type="character" w:customStyle="1" w:styleId="3Char">
    <w:name w:val="Επικεφαλίδα 3 Char"/>
    <w:basedOn w:val="a2"/>
    <w:link w:val="3"/>
    <w:rsid w:val="00534820"/>
    <w:rPr>
      <w:rFonts w:asciiTheme="majorHAnsi" w:eastAsiaTheme="majorEastAsia" w:hAnsiTheme="majorHAnsi" w:cstheme="majorBidi"/>
      <w:color w:val="004F5B"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06575">
      <w:bodyDiv w:val="1"/>
      <w:marLeft w:val="0"/>
      <w:marRight w:val="0"/>
      <w:marTop w:val="0"/>
      <w:marBottom w:val="0"/>
      <w:divBdr>
        <w:top w:val="none" w:sz="0" w:space="0" w:color="auto"/>
        <w:left w:val="none" w:sz="0" w:space="0" w:color="auto"/>
        <w:bottom w:val="none" w:sz="0" w:space="0" w:color="auto"/>
        <w:right w:val="none" w:sz="0" w:space="0" w:color="auto"/>
      </w:divBdr>
    </w:div>
    <w:div w:id="103043572">
      <w:bodyDiv w:val="1"/>
      <w:marLeft w:val="0"/>
      <w:marRight w:val="0"/>
      <w:marTop w:val="0"/>
      <w:marBottom w:val="0"/>
      <w:divBdr>
        <w:top w:val="none" w:sz="0" w:space="0" w:color="auto"/>
        <w:left w:val="none" w:sz="0" w:space="0" w:color="auto"/>
        <w:bottom w:val="none" w:sz="0" w:space="0" w:color="auto"/>
        <w:right w:val="none" w:sz="0" w:space="0" w:color="auto"/>
      </w:divBdr>
    </w:div>
    <w:div w:id="230384685">
      <w:bodyDiv w:val="1"/>
      <w:marLeft w:val="0"/>
      <w:marRight w:val="0"/>
      <w:marTop w:val="0"/>
      <w:marBottom w:val="0"/>
      <w:divBdr>
        <w:top w:val="none" w:sz="0" w:space="0" w:color="auto"/>
        <w:left w:val="none" w:sz="0" w:space="0" w:color="auto"/>
        <w:bottom w:val="none" w:sz="0" w:space="0" w:color="auto"/>
        <w:right w:val="none" w:sz="0" w:space="0" w:color="auto"/>
      </w:divBdr>
    </w:div>
    <w:div w:id="393508966">
      <w:bodyDiv w:val="1"/>
      <w:marLeft w:val="0"/>
      <w:marRight w:val="0"/>
      <w:marTop w:val="0"/>
      <w:marBottom w:val="0"/>
      <w:divBdr>
        <w:top w:val="none" w:sz="0" w:space="0" w:color="auto"/>
        <w:left w:val="none" w:sz="0" w:space="0" w:color="auto"/>
        <w:bottom w:val="none" w:sz="0" w:space="0" w:color="auto"/>
        <w:right w:val="none" w:sz="0" w:space="0" w:color="auto"/>
      </w:divBdr>
    </w:div>
    <w:div w:id="489716341">
      <w:bodyDiv w:val="1"/>
      <w:marLeft w:val="0"/>
      <w:marRight w:val="0"/>
      <w:marTop w:val="0"/>
      <w:marBottom w:val="0"/>
      <w:divBdr>
        <w:top w:val="none" w:sz="0" w:space="0" w:color="auto"/>
        <w:left w:val="none" w:sz="0" w:space="0" w:color="auto"/>
        <w:bottom w:val="none" w:sz="0" w:space="0" w:color="auto"/>
        <w:right w:val="none" w:sz="0" w:space="0" w:color="auto"/>
      </w:divBdr>
    </w:div>
    <w:div w:id="704987147">
      <w:bodyDiv w:val="1"/>
      <w:marLeft w:val="0"/>
      <w:marRight w:val="0"/>
      <w:marTop w:val="0"/>
      <w:marBottom w:val="0"/>
      <w:divBdr>
        <w:top w:val="none" w:sz="0" w:space="0" w:color="auto"/>
        <w:left w:val="none" w:sz="0" w:space="0" w:color="auto"/>
        <w:bottom w:val="none" w:sz="0" w:space="0" w:color="auto"/>
        <w:right w:val="none" w:sz="0" w:space="0" w:color="auto"/>
      </w:divBdr>
    </w:div>
    <w:div w:id="761998896">
      <w:bodyDiv w:val="1"/>
      <w:marLeft w:val="0"/>
      <w:marRight w:val="0"/>
      <w:marTop w:val="0"/>
      <w:marBottom w:val="0"/>
      <w:divBdr>
        <w:top w:val="none" w:sz="0" w:space="0" w:color="auto"/>
        <w:left w:val="none" w:sz="0" w:space="0" w:color="auto"/>
        <w:bottom w:val="none" w:sz="0" w:space="0" w:color="auto"/>
        <w:right w:val="none" w:sz="0" w:space="0" w:color="auto"/>
      </w:divBdr>
    </w:div>
    <w:div w:id="849949004">
      <w:bodyDiv w:val="1"/>
      <w:marLeft w:val="0"/>
      <w:marRight w:val="0"/>
      <w:marTop w:val="0"/>
      <w:marBottom w:val="0"/>
      <w:divBdr>
        <w:top w:val="none" w:sz="0" w:space="0" w:color="auto"/>
        <w:left w:val="none" w:sz="0" w:space="0" w:color="auto"/>
        <w:bottom w:val="none" w:sz="0" w:space="0" w:color="auto"/>
        <w:right w:val="none" w:sz="0" w:space="0" w:color="auto"/>
      </w:divBdr>
    </w:div>
    <w:div w:id="110219226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92141644">
      <w:bodyDiv w:val="1"/>
      <w:marLeft w:val="0"/>
      <w:marRight w:val="0"/>
      <w:marTop w:val="0"/>
      <w:marBottom w:val="0"/>
      <w:divBdr>
        <w:top w:val="none" w:sz="0" w:space="0" w:color="auto"/>
        <w:left w:val="none" w:sz="0" w:space="0" w:color="auto"/>
        <w:bottom w:val="none" w:sz="0" w:space="0" w:color="auto"/>
        <w:right w:val="none" w:sz="0" w:space="0" w:color="auto"/>
      </w:divBdr>
    </w:div>
    <w:div w:id="2030790397">
      <w:bodyDiv w:val="1"/>
      <w:marLeft w:val="0"/>
      <w:marRight w:val="0"/>
      <w:marTop w:val="0"/>
      <w:marBottom w:val="0"/>
      <w:divBdr>
        <w:top w:val="none" w:sz="0" w:space="0" w:color="auto"/>
        <w:left w:val="none" w:sz="0" w:space="0" w:color="auto"/>
        <w:bottom w:val="none" w:sz="0" w:space="0" w:color="auto"/>
        <w:right w:val="none" w:sz="0" w:space="0" w:color="auto"/>
      </w:divBdr>
    </w:div>
    <w:div w:id="209014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2\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1637492ABE44503867EB9078339D2E9"/>
        <w:category>
          <w:name w:val="Γενικά"/>
          <w:gallery w:val="placeholder"/>
        </w:category>
        <w:types>
          <w:type w:val="bbPlcHdr"/>
        </w:types>
        <w:behaviors>
          <w:behavior w:val="content"/>
        </w:behaviors>
        <w:guid w:val="{C7AABAAD-87BA-4C7B-B56F-9169DF962D2B}"/>
      </w:docPartPr>
      <w:docPartBody>
        <w:p w:rsidR="00CA0D33" w:rsidRDefault="00A11B88">
          <w:pPr>
            <w:pStyle w:val="21637492ABE44503867EB9078339D2E9"/>
          </w:pPr>
          <w:r>
            <w:rPr>
              <w:rFonts w:ascii="Tahoma" w:hAnsi="Tahoma" w:cs="Tahoma"/>
              <w:sz w:val="18"/>
            </w:rPr>
            <w:t>[Τίτλος μαθήματος]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rowallia New">
    <w:altName w:val="Microsoft Sans Serif"/>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a"/>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E4F"/>
    <w:rsid w:val="00570006"/>
    <w:rsid w:val="0059516B"/>
    <w:rsid w:val="00623E4F"/>
    <w:rsid w:val="008A3C87"/>
    <w:rsid w:val="00950B04"/>
    <w:rsid w:val="009612FE"/>
    <w:rsid w:val="00A11B88"/>
    <w:rsid w:val="00B86ACC"/>
    <w:rsid w:val="00CA0D33"/>
    <w:rsid w:val="00CD0B2E"/>
    <w:rsid w:val="00D3680B"/>
    <w:rsid w:val="00F7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επικεφαλίδα 1"/>
    <w:basedOn w:val="a0"/>
    <w:next w:val="a0"/>
    <w:link w:val="10"/>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20"/>
      <w:lang w:val="el-GR" w:eastAsia="el-GR"/>
    </w:rPr>
  </w:style>
  <w:style w:type="paragraph" w:customStyle="1" w:styleId="2">
    <w:name w:val="επικεφαλίδα 2"/>
    <w:basedOn w:val="a0"/>
    <w:next w:val="a0"/>
    <w:link w:val="20"/>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szCs w:val="20"/>
      <w:lang w:val="el-GR" w:eastAsia="el-GR"/>
    </w:rPr>
  </w:style>
  <w:style w:type="character" w:customStyle="1" w:styleId="10">
    <w:name w:val="Χαρακτήρας επικεφαλίδας 1"/>
    <w:basedOn w:val="a1"/>
    <w:link w:val="1"/>
    <w:uiPriority w:val="1"/>
    <w:rPr>
      <w:rFonts w:asciiTheme="majorHAnsi" w:eastAsiaTheme="majorEastAsia" w:hAnsiTheme="majorHAnsi" w:cstheme="majorBidi"/>
      <w:color w:val="5B9BD5" w:themeColor="accent1"/>
      <w:sz w:val="30"/>
      <w:szCs w:val="20"/>
      <w:lang w:val="el-GR" w:eastAsia="el-GR"/>
    </w:rPr>
  </w:style>
  <w:style w:type="character" w:customStyle="1" w:styleId="20">
    <w:name w:val="Χαρακτήρας επικεφαλίδας 2"/>
    <w:basedOn w:val="a1"/>
    <w:link w:val="2"/>
    <w:uiPriority w:val="1"/>
    <w:rPr>
      <w:rFonts w:asciiTheme="majorHAnsi" w:eastAsiaTheme="majorEastAsia" w:hAnsiTheme="majorHAnsi" w:cstheme="majorBidi"/>
      <w:caps/>
      <w:color w:val="5B9BD5" w:themeColor="accent1"/>
      <w:szCs w:val="20"/>
      <w:lang w:val="el-GR" w:eastAsia="el-GR"/>
    </w:rPr>
  </w:style>
  <w:style w:type="paragraph" w:styleId="a">
    <w:name w:val="List Bullet"/>
    <w:basedOn w:val="a0"/>
    <w:uiPriority w:val="1"/>
    <w:unhideWhenUsed/>
    <w:qFormat/>
    <w:pPr>
      <w:numPr>
        <w:numId w:val="1"/>
      </w:numPr>
      <w:spacing w:before="120" w:after="200" w:line="264" w:lineRule="auto"/>
    </w:pPr>
    <w:rPr>
      <w:rFonts w:eastAsiaTheme="minorHAnsi"/>
      <w:color w:val="595959" w:themeColor="text1" w:themeTint="A6"/>
      <w:sz w:val="20"/>
      <w:szCs w:val="20"/>
      <w:lang w:val="el-GR" w:eastAsia="el-GR"/>
    </w:rPr>
  </w:style>
  <w:style w:type="paragraph" w:customStyle="1" w:styleId="5CED1DE1A57A4D9E85F3603871246471">
    <w:name w:val="5CED1DE1A57A4D9E85F3603871246471"/>
  </w:style>
  <w:style w:type="paragraph" w:customStyle="1" w:styleId="CD3100C4D16848E0A1A021D92DE8E715">
    <w:name w:val="CD3100C4D16848E0A1A021D92DE8E715"/>
  </w:style>
  <w:style w:type="paragraph" w:customStyle="1" w:styleId="21637492ABE44503867EB9078339D2E9">
    <w:name w:val="21637492ABE44503867EB9078339D2E9"/>
  </w:style>
  <w:style w:type="paragraph" w:customStyle="1" w:styleId="6E50344E866B47FDA75C17FDE013C07E">
    <w:name w:val="6E50344E866B47FDA75C17FDE013C07E"/>
  </w:style>
  <w:style w:type="paragraph" w:customStyle="1" w:styleId="5B1F0BACEB1B4898BE9CE2B81CC63801">
    <w:name w:val="5B1F0BACEB1B4898BE9CE2B81CC63801"/>
    <w:rsid w:val="00623E4F"/>
  </w:style>
  <w:style w:type="paragraph" w:customStyle="1" w:styleId="5EAF6115001643769936DB0D2BEF5863">
    <w:name w:val="5EAF6115001643769936DB0D2BEF5863"/>
    <w:rsid w:val="00623E4F"/>
  </w:style>
  <w:style w:type="paragraph" w:customStyle="1" w:styleId="4790000BA4AC4E3EA72272F60F207E81">
    <w:name w:val="4790000BA4AC4E3EA72272F60F207E81"/>
    <w:rsid w:val="00623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Kat</b:Tag>
    <b:SourceType>InternetSite</b:SourceType>
    <b:Guid>{A42FE16D-C9EE-48B4-813D-4DDEF6AA61A4}</b:Guid>
    <b:InternetSiteTitle>http://cvsp.cs.ntua.gr</b:InternetSiteTitle>
    <b:Author>
      <b:Author>
        <b:NameList>
          <b:Person>
            <b:Last>Katsamanis Nassos</b:Last>
            <b:First>Pitsikalis</b:First>
            <b:Middle>Vassilis</b:Middle>
          </b:Person>
        </b:NameList>
      </b:Author>
    </b:Author>
    <b:URL>http://cvsp.cs.ntua.gr/~nassos/resources/speech_course_2004/OnlineSpeechDemos/speechDemo_2004_Part1.html#2</b:URL>
    <b:RefOrder>1</b:RefOrder>
  </b:Source>
  <b:Source>
    <b:Tag>iit11</b:Tag>
    <b:SourceType>InternetSite</b:SourceType>
    <b:Guid>{4F487151-C87C-45E9-894B-FC715DD8DC45}</b:Guid>
    <b:Author>
      <b:Author>
        <b:NameList>
          <b:Person>
            <b:Last>iitg.vlab.co.in</b:Last>
          </b:Person>
        </b:NameList>
      </b:Author>
    </b:Author>
    <b:Title>Short Term Time Domain Processing of Speech	</b:Title>
    <b:Year>2011</b:Year>
    <b:URL>http://vlab.amrita.edu/index.php?sub=59&amp;brch=164&amp;sim=857&amp;cnt=1</b:URL>
    <b:RefOrder>2</b:RefOrder>
  </b:Source>
  <b:Source>
    <b:Tag>Nab</b:Tag>
    <b:SourceType>InternetSite</b:SourceType>
    <b:Guid>{4A08D7C4-9C8E-4FF5-AF0A-F4F734256221}</b:Guid>
    <b:Author>
      <b:Author>
        <b:NameList>
          <b:Person>
            <b:Last>Sharma</b:Last>
            <b:First>Nabin</b:First>
            <b:Middle>S</b:Middle>
          </b:Person>
        </b:NameList>
      </b:Author>
    </b:Author>
    <b:InternetSiteTitle>Short-time Energy and Zero Crossing Rate</b:InternetSiteTitle>
    <b:URL>https://www.mathworks.com/matlabcentral/fileexchange/23571-short-time-energy-and-zero-crossing-rate</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6889A8-C5F8-4D28-AB39-8A7AAB1D2CD8}">
  <ds:schemaRefs>
    <ds:schemaRef ds:uri="http://schemas.microsoft.com/sharepoint/v3/contenttype/forms"/>
  </ds:schemaRefs>
</ds:datastoreItem>
</file>

<file path=customXml/itemProps3.xml><?xml version="1.0" encoding="utf-8"?>
<ds:datastoreItem xmlns:ds="http://schemas.openxmlformats.org/officeDocument/2006/customXml" ds:itemID="{530348F2-0A36-4E26-B58D-5D1CA3BEF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107</TotalTime>
  <Pages>9</Pages>
  <Words>379</Words>
  <Characters>2166</Characters>
  <Application>Microsoft Office Word</Application>
  <DocSecurity>0</DocSecurity>
  <Lines>18</Lines>
  <Paragraphs>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Κωδικοποίηση σημάτων Μουσικής βάσει ψυχοακουστικούµοντέλου (Perceptual Audio Coding)</vt:lpstr>
      <vt:lpstr>Εισαγωγή στην Ψηφιακή Επεξεργασία Σημάτων με MATLAB και Εφαρμογές σε Ακουστικά Σήματα</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Κωδικοποίηση σημάτων Μουσικής βάσει ψυχοακουστικούµοντέλου (Perceptual Audio Coding)</dc:title>
  <dc:subject>1η εργαστηριακη ασκηση</dc:subject>
  <dc:creator>Αβδελάς Λεωνίδας</dc:creator>
  <cp:keywords>03115632</cp:keywords>
  <cp:lastModifiedBy>aristomenis theodoridis</cp:lastModifiedBy>
  <cp:revision>66</cp:revision>
  <dcterms:created xsi:type="dcterms:W3CDTF">2019-05-02T09:05:00Z</dcterms:created>
  <dcterms:modified xsi:type="dcterms:W3CDTF">2019-05-02T18:34:00Z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